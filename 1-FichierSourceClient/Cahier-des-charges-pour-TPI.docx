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936EE" w14:textId="77777777"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14:paraId="5BDB7C81" w14:textId="77777777" w:rsidTr="00AB4A9D">
        <w:trPr>
          <w:trHeight w:val="992"/>
          <w:jc w:val="center"/>
        </w:trPr>
        <w:tc>
          <w:tcPr>
            <w:tcW w:w="2660" w:type="dxa"/>
            <w:vMerge w:val="restart"/>
            <w:vAlign w:val="center"/>
          </w:tcPr>
          <w:p w14:paraId="1A3D2D2B" w14:textId="77777777" w:rsidR="00E711C5" w:rsidRPr="000C4CDE" w:rsidRDefault="00E711C5" w:rsidP="000C4CDE">
            <w:r w:rsidRPr="000C4CDE">
              <w:t>Candidat</w:t>
            </w:r>
            <w:r w:rsidR="00AB4A9D">
              <w:t>(s)</w:t>
            </w:r>
            <w:r w:rsidRPr="000C4CDE">
              <w:t xml:space="preserve"> :</w:t>
            </w:r>
          </w:p>
        </w:tc>
        <w:tc>
          <w:tcPr>
            <w:tcW w:w="4472" w:type="dxa"/>
            <w:vAlign w:val="center"/>
          </w:tcPr>
          <w:p w14:paraId="37FA82E5" w14:textId="77777777" w:rsidR="00E711C5" w:rsidRPr="000C4CDE" w:rsidRDefault="00E711C5" w:rsidP="00816CF4">
            <w:r w:rsidRPr="000C4CDE">
              <w:t>Nom :</w:t>
            </w:r>
            <w:r w:rsidR="00B603D9" w:rsidRPr="000C4CDE">
              <w:t xml:space="preserve"> </w:t>
            </w:r>
            <w:r w:rsidR="00DE4516">
              <w:rPr>
                <w:rStyle w:val="NOMCar"/>
              </w:rPr>
              <w:t>CAPELLI</w:t>
            </w:r>
          </w:p>
        </w:tc>
        <w:tc>
          <w:tcPr>
            <w:tcW w:w="2722" w:type="dxa"/>
            <w:vAlign w:val="center"/>
          </w:tcPr>
          <w:p w14:paraId="207C4E7B" w14:textId="77777777" w:rsidR="00E711C5" w:rsidRPr="000C4CDE" w:rsidRDefault="00E711C5" w:rsidP="00816CF4">
            <w:r w:rsidRPr="00B85085">
              <w:t>Prénom </w:t>
            </w:r>
            <w:r w:rsidRPr="000C4CDE">
              <w:t>:</w:t>
            </w:r>
            <w:r w:rsidR="00B603D9" w:rsidRPr="000C4CDE">
              <w:t xml:space="preserve"> </w:t>
            </w:r>
            <w:r w:rsidR="00DE4516">
              <w:rPr>
                <w:rStyle w:val="NOMCar"/>
              </w:rPr>
              <w:t>DORIAN</w:t>
            </w:r>
          </w:p>
        </w:tc>
      </w:tr>
      <w:tr w:rsidR="00530E32" w:rsidRPr="000C4CDE" w14:paraId="5DEAB2B8" w14:textId="77777777" w:rsidTr="00AB4A9D">
        <w:trPr>
          <w:trHeight w:val="715"/>
          <w:jc w:val="center"/>
        </w:trPr>
        <w:tc>
          <w:tcPr>
            <w:tcW w:w="2660" w:type="dxa"/>
            <w:vMerge/>
            <w:vAlign w:val="center"/>
          </w:tcPr>
          <w:p w14:paraId="0E444712" w14:textId="77777777" w:rsidR="00530E32" w:rsidRPr="000C4CDE" w:rsidRDefault="00530E32" w:rsidP="000C4CDE"/>
        </w:tc>
        <w:tc>
          <w:tcPr>
            <w:tcW w:w="4472" w:type="dxa"/>
            <w:vAlign w:val="center"/>
          </w:tcPr>
          <w:p w14:paraId="6C6727B9" w14:textId="77777777" w:rsidR="00530E32" w:rsidRPr="000C4CDE" w:rsidRDefault="00530E32" w:rsidP="00B85085"/>
        </w:tc>
        <w:tc>
          <w:tcPr>
            <w:tcW w:w="2722" w:type="dxa"/>
            <w:vAlign w:val="center"/>
          </w:tcPr>
          <w:p w14:paraId="4C6BC829" w14:textId="77777777" w:rsidR="00530E32" w:rsidRPr="000C4CDE" w:rsidRDefault="00530E32" w:rsidP="00B85085"/>
        </w:tc>
      </w:tr>
      <w:tr w:rsidR="00186359" w:rsidRPr="000C4CDE" w14:paraId="4AAB7DB7" w14:textId="77777777" w:rsidTr="00B85085">
        <w:trPr>
          <w:trHeight w:val="397"/>
          <w:jc w:val="center"/>
        </w:trPr>
        <w:tc>
          <w:tcPr>
            <w:tcW w:w="2660" w:type="dxa"/>
            <w:vAlign w:val="center"/>
          </w:tcPr>
          <w:p w14:paraId="0FD73748" w14:textId="77777777" w:rsidR="00186359" w:rsidRPr="000C4CDE" w:rsidRDefault="00186359" w:rsidP="000C4CDE">
            <w:r w:rsidRPr="000C4CDE">
              <w:t>Lieu de travail :</w:t>
            </w:r>
          </w:p>
        </w:tc>
        <w:tc>
          <w:tcPr>
            <w:tcW w:w="7194" w:type="dxa"/>
            <w:gridSpan w:val="2"/>
            <w:vAlign w:val="center"/>
          </w:tcPr>
          <w:p w14:paraId="4E7070FD" w14:textId="77777777"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14:paraId="5B6FF299" w14:textId="77777777" w:rsidTr="00B85085">
        <w:trPr>
          <w:trHeight w:val="397"/>
          <w:jc w:val="center"/>
        </w:trPr>
        <w:tc>
          <w:tcPr>
            <w:tcW w:w="2660" w:type="dxa"/>
            <w:vMerge w:val="restart"/>
            <w:vAlign w:val="center"/>
          </w:tcPr>
          <w:p w14:paraId="3002AD39" w14:textId="77777777" w:rsidR="00E711C5" w:rsidRPr="000C4CDE" w:rsidRDefault="00E711C5" w:rsidP="000C4CDE">
            <w:r w:rsidRPr="000C4CDE">
              <w:t>Chef de projet :</w:t>
            </w:r>
          </w:p>
        </w:tc>
        <w:tc>
          <w:tcPr>
            <w:tcW w:w="4472" w:type="dxa"/>
            <w:vAlign w:val="center"/>
          </w:tcPr>
          <w:p w14:paraId="71BC3214" w14:textId="77777777" w:rsidR="00E711C5" w:rsidRPr="000C4CDE" w:rsidRDefault="00E711C5" w:rsidP="00816CF4">
            <w:r w:rsidRPr="000C4CDE">
              <w:t>Nom :</w:t>
            </w:r>
            <w:r w:rsidR="00FF4656" w:rsidRPr="000C4CDE">
              <w:t xml:space="preserve"> </w:t>
            </w:r>
            <w:r w:rsidR="00DE4516">
              <w:t>Charmier</w:t>
            </w:r>
          </w:p>
        </w:tc>
        <w:tc>
          <w:tcPr>
            <w:tcW w:w="2722" w:type="dxa"/>
            <w:vAlign w:val="center"/>
          </w:tcPr>
          <w:p w14:paraId="5BDA2951" w14:textId="77777777" w:rsidR="00E711C5" w:rsidRPr="000C4CDE" w:rsidRDefault="00E711C5" w:rsidP="00816CF4">
            <w:r w:rsidRPr="000C4CDE">
              <w:t>Prénom :</w:t>
            </w:r>
            <w:r w:rsidR="00FF4656" w:rsidRPr="000C4CDE">
              <w:t xml:space="preserve"> </w:t>
            </w:r>
            <w:r w:rsidR="00DE4516">
              <w:t>Grégory</w:t>
            </w:r>
          </w:p>
        </w:tc>
      </w:tr>
      <w:tr w:rsidR="00EB446B" w:rsidRPr="000C4CDE" w14:paraId="3A2FAA87" w14:textId="77777777" w:rsidTr="00B85085">
        <w:trPr>
          <w:trHeight w:val="397"/>
          <w:jc w:val="center"/>
        </w:trPr>
        <w:tc>
          <w:tcPr>
            <w:tcW w:w="2660" w:type="dxa"/>
            <w:vMerge/>
            <w:vAlign w:val="center"/>
          </w:tcPr>
          <w:p w14:paraId="70BAC02E" w14:textId="77777777" w:rsidR="00EB446B" w:rsidRPr="000C4CDE" w:rsidRDefault="00EB446B" w:rsidP="000C4CDE"/>
        </w:tc>
        <w:tc>
          <w:tcPr>
            <w:tcW w:w="4472" w:type="dxa"/>
            <w:tcBorders>
              <w:bottom w:val="single" w:sz="4" w:space="0" w:color="auto"/>
            </w:tcBorders>
            <w:vAlign w:val="center"/>
          </w:tcPr>
          <w:p w14:paraId="476B946E" w14:textId="77777777" w:rsidR="00EB446B" w:rsidRPr="000C4CDE" w:rsidRDefault="00EB446B" w:rsidP="00816CF4">
            <w:r w:rsidRPr="000C4CDE">
              <w:sym w:font="Wingdings" w:char="F02C"/>
            </w:r>
            <w:r w:rsidRPr="000C4CDE">
              <w:t> </w:t>
            </w:r>
            <w:r w:rsidRPr="00B85085">
              <w:t xml:space="preserve">: </w:t>
            </w:r>
            <w:proofErr w:type="gramStart"/>
            <w:r w:rsidR="00BE4FB9" w:rsidRPr="00DE4516">
              <w:rPr>
                <w:sz w:val="16"/>
              </w:rPr>
              <w:t>mailto:</w:t>
            </w:r>
            <w:proofErr w:type="gramEnd"/>
            <w:r w:rsidR="00816CF4" w:rsidRPr="00DE4516">
              <w:rPr>
                <w:sz w:val="16"/>
              </w:rPr>
              <w:t xml:space="preserve"> </w:t>
            </w:r>
            <w:r w:rsidR="00DE4516">
              <w:rPr>
                <w:sz w:val="16"/>
              </w:rPr>
              <w:t>gregory.charmier@eduvaud.ch</w:t>
            </w:r>
          </w:p>
        </w:tc>
        <w:tc>
          <w:tcPr>
            <w:tcW w:w="2722" w:type="dxa"/>
            <w:vAlign w:val="center"/>
          </w:tcPr>
          <w:p w14:paraId="052A1336" w14:textId="77777777" w:rsidR="00EB446B" w:rsidRPr="000C4CDE" w:rsidRDefault="00EB446B" w:rsidP="00816CF4">
            <w:r w:rsidRPr="000C4CDE">
              <w:sym w:font="Wingdings" w:char="F028"/>
            </w:r>
            <w:r w:rsidRPr="000C4CDE">
              <w:t xml:space="preserve"> : </w:t>
            </w:r>
          </w:p>
        </w:tc>
      </w:tr>
      <w:tr w:rsidR="00B718F2" w:rsidRPr="000C4CDE" w14:paraId="43776406" w14:textId="77777777" w:rsidTr="00B85085">
        <w:trPr>
          <w:trHeight w:val="397"/>
          <w:jc w:val="center"/>
        </w:trPr>
        <w:tc>
          <w:tcPr>
            <w:tcW w:w="2660" w:type="dxa"/>
            <w:vAlign w:val="center"/>
          </w:tcPr>
          <w:p w14:paraId="51ADC174" w14:textId="77777777" w:rsidR="00B718F2" w:rsidRPr="000C4CDE" w:rsidRDefault="00B718F2" w:rsidP="000C4CDE">
            <w:r w:rsidRPr="000C4CDE">
              <w:t>Dates de réalisation :</w:t>
            </w:r>
          </w:p>
        </w:tc>
        <w:tc>
          <w:tcPr>
            <w:tcW w:w="7194" w:type="dxa"/>
            <w:gridSpan w:val="2"/>
            <w:vAlign w:val="center"/>
          </w:tcPr>
          <w:p w14:paraId="11E352C4" w14:textId="6C4ED656" w:rsidR="00280917" w:rsidRPr="000C4CDE" w:rsidRDefault="00B718F2" w:rsidP="00B85085">
            <w:r w:rsidRPr="000C4CDE">
              <w:t xml:space="preserve">Semaines </w:t>
            </w:r>
            <w:r w:rsidR="00C72712">
              <w:t>4</w:t>
            </w:r>
            <w:r w:rsidR="004D32CB" w:rsidRPr="000C4CDE">
              <w:t xml:space="preserve"> à </w:t>
            </w:r>
            <w:r w:rsidR="00C72712">
              <w:t>12</w:t>
            </w:r>
            <w:r w:rsidRPr="000C4CDE">
              <w:t xml:space="preserve"> 201</w:t>
            </w:r>
            <w:r w:rsidR="00C41563" w:rsidRPr="000C4CDE">
              <w:t>1</w:t>
            </w:r>
            <w:r w:rsidRPr="000C4CDE">
              <w:t>.</w:t>
            </w:r>
          </w:p>
          <w:p w14:paraId="58EAD197" w14:textId="5EC9676C" w:rsidR="00B718F2" w:rsidRPr="000C4CDE" w:rsidRDefault="00280917" w:rsidP="00B85085">
            <w:r w:rsidRPr="000C4CDE">
              <w:t xml:space="preserve">Du </w:t>
            </w:r>
            <w:r w:rsidR="00C72712">
              <w:t>vendredi</w:t>
            </w:r>
            <w:r w:rsidRPr="000C4CDE">
              <w:t xml:space="preserve"> </w:t>
            </w:r>
            <w:r w:rsidR="00C72712">
              <w:t>27</w:t>
            </w:r>
            <w:r w:rsidRPr="000C4CDE">
              <w:t>.0</w:t>
            </w:r>
            <w:r w:rsidR="00C72712">
              <w:t>1</w:t>
            </w:r>
            <w:r w:rsidRPr="000C4CDE">
              <w:t>.20</w:t>
            </w:r>
            <w:r w:rsidR="00C72712">
              <w:t>23</w:t>
            </w:r>
            <w:r w:rsidRPr="000C4CDE">
              <w:t xml:space="preserve"> au </w:t>
            </w:r>
            <w:r w:rsidR="00C72712">
              <w:t>vendredi</w:t>
            </w:r>
            <w:r w:rsidR="00444C8A" w:rsidRPr="000C4CDE">
              <w:t xml:space="preserve"> 2</w:t>
            </w:r>
            <w:r w:rsidR="00C72712">
              <w:t>4</w:t>
            </w:r>
            <w:r w:rsidR="00DC3949" w:rsidRPr="000C4CDE">
              <w:t>.0</w:t>
            </w:r>
            <w:r w:rsidR="00C72712">
              <w:t>3</w:t>
            </w:r>
            <w:r w:rsidR="00DC3949" w:rsidRPr="000C4CDE">
              <w:t>.20</w:t>
            </w:r>
            <w:r w:rsidR="00C72712">
              <w:t>23</w:t>
            </w:r>
          </w:p>
        </w:tc>
      </w:tr>
      <w:tr w:rsidR="00B718F2" w:rsidRPr="000C4CDE" w14:paraId="1E9FF825" w14:textId="77777777" w:rsidTr="00B85085">
        <w:trPr>
          <w:trHeight w:val="397"/>
          <w:jc w:val="center"/>
        </w:trPr>
        <w:tc>
          <w:tcPr>
            <w:tcW w:w="2660" w:type="dxa"/>
            <w:vAlign w:val="center"/>
          </w:tcPr>
          <w:p w14:paraId="56450FAC" w14:textId="77777777" w:rsidR="00B718F2" w:rsidRPr="000C4CDE" w:rsidRDefault="00B718F2" w:rsidP="000C4CDE">
            <w:r w:rsidRPr="000C4CDE">
              <w:t xml:space="preserve">Présentation : </w:t>
            </w:r>
          </w:p>
        </w:tc>
        <w:tc>
          <w:tcPr>
            <w:tcW w:w="7194" w:type="dxa"/>
            <w:gridSpan w:val="2"/>
            <w:vAlign w:val="center"/>
          </w:tcPr>
          <w:p w14:paraId="32771CFE" w14:textId="509B6680" w:rsidR="00B718F2" w:rsidRPr="000C4CDE" w:rsidRDefault="00B718F2" w:rsidP="000C4CDE">
            <w:r w:rsidRPr="000C4CDE">
              <w:t xml:space="preserve">Semaine </w:t>
            </w:r>
            <w:r w:rsidR="00C72712">
              <w:t>13-14</w:t>
            </w:r>
          </w:p>
        </w:tc>
      </w:tr>
      <w:tr w:rsidR="00B718F2" w:rsidRPr="000C4CDE" w14:paraId="6F3E0122" w14:textId="77777777" w:rsidTr="00B85085">
        <w:trPr>
          <w:trHeight w:val="397"/>
          <w:jc w:val="center"/>
        </w:trPr>
        <w:tc>
          <w:tcPr>
            <w:tcW w:w="2660" w:type="dxa"/>
            <w:vAlign w:val="center"/>
          </w:tcPr>
          <w:p w14:paraId="79FF5BEF" w14:textId="77777777" w:rsidR="00B718F2" w:rsidRPr="000C4CDE" w:rsidRDefault="00B718F2" w:rsidP="000C4CDE">
            <w:r w:rsidRPr="000C4CDE">
              <w:t>Nombre d'heures :</w:t>
            </w:r>
          </w:p>
        </w:tc>
        <w:tc>
          <w:tcPr>
            <w:tcW w:w="7194" w:type="dxa"/>
            <w:gridSpan w:val="2"/>
            <w:vAlign w:val="center"/>
          </w:tcPr>
          <w:p w14:paraId="5476DE61" w14:textId="77777777" w:rsidR="00B718F2" w:rsidRPr="000C4CDE" w:rsidRDefault="00280917" w:rsidP="000C4CDE">
            <w:r w:rsidRPr="000C4CDE">
              <w:t>Environ 96h</w:t>
            </w:r>
          </w:p>
        </w:tc>
      </w:tr>
    </w:tbl>
    <w:p w14:paraId="38BE63A6" w14:textId="77777777" w:rsidR="00411F94" w:rsidRPr="007625C0" w:rsidRDefault="008D52EE" w:rsidP="008D52EE">
      <w:pPr>
        <w:pStyle w:val="Titre1"/>
      </w:pPr>
      <w:r>
        <w:t>P</w:t>
      </w:r>
      <w:r w:rsidR="00411F94" w:rsidRPr="007625C0">
        <w:t>ROCÉDURE</w:t>
      </w:r>
    </w:p>
    <w:p w14:paraId="7B01992A" w14:textId="77777777" w:rsidR="00411F94" w:rsidRPr="008D06A1" w:rsidRDefault="00411F94" w:rsidP="003F6BB7">
      <w:pPr>
        <w:pStyle w:val="Liste"/>
      </w:pPr>
      <w:r w:rsidRPr="008D06A1">
        <w:t>Le candidat réalise un travail personnel sur la base d'un cahier</w:t>
      </w:r>
      <w:r w:rsidR="00114E0A" w:rsidRPr="008D06A1">
        <w:t xml:space="preserve"> d</w:t>
      </w:r>
      <w:r w:rsidRPr="008D06A1">
        <w:t>es charges reçu le premier jour de l'épreuve.</w:t>
      </w:r>
    </w:p>
    <w:p w14:paraId="075DD380" w14:textId="77777777" w:rsidR="00411F94" w:rsidRPr="008D06A1" w:rsidRDefault="00411F94" w:rsidP="003F6BB7">
      <w:pPr>
        <w:pStyle w:val="Liste"/>
      </w:pPr>
      <w:r w:rsidRPr="008D06A1">
        <w:t>Le cahier des charges est commenté et discuté avec l'élève. Par sa signature,</w:t>
      </w:r>
      <w:r w:rsidR="00114E0A" w:rsidRPr="008D06A1">
        <w:t xml:space="preserve"> </w:t>
      </w:r>
      <w:r w:rsidRPr="008D06A1">
        <w:t>l'élève accepte le travail proposé.</w:t>
      </w:r>
    </w:p>
    <w:p w14:paraId="35879710" w14:textId="77777777" w:rsidR="00411F94" w:rsidRPr="008D06A1" w:rsidRDefault="00411F94" w:rsidP="003F6BB7">
      <w:pPr>
        <w:pStyle w:val="Liste"/>
      </w:pPr>
      <w:r w:rsidRPr="008D06A1">
        <w:t>L'élève a connaissance de la grille d'évaluation avant de débuter</w:t>
      </w:r>
      <w:r w:rsidR="00114E0A" w:rsidRPr="008D06A1">
        <w:t xml:space="preserve"> </w:t>
      </w:r>
      <w:r w:rsidRPr="008D06A1">
        <w:t>le travail.</w:t>
      </w:r>
    </w:p>
    <w:p w14:paraId="2DBB182E" w14:textId="77777777" w:rsidR="00411F94" w:rsidRPr="008D06A1" w:rsidRDefault="00411F94" w:rsidP="003F6BB7">
      <w:pPr>
        <w:pStyle w:val="Liste"/>
      </w:pPr>
      <w:r w:rsidRPr="008D06A1">
        <w:t>Il est entièrement responsable de la sécurité de ses données.</w:t>
      </w:r>
    </w:p>
    <w:p w14:paraId="7D9B6E9B" w14:textId="77777777" w:rsidR="00411F94" w:rsidRPr="008D06A1" w:rsidRDefault="00411F94" w:rsidP="003F6BB7">
      <w:pPr>
        <w:pStyle w:val="Liste"/>
      </w:pPr>
      <w:r w:rsidRPr="008D06A1">
        <w:t>En cas de</w:t>
      </w:r>
      <w:r w:rsidR="00114E0A" w:rsidRPr="008D06A1">
        <w:t xml:space="preserve"> </w:t>
      </w:r>
      <w:r w:rsidRPr="008D06A1">
        <w:t>problèmes graves, le candidat avertit son chef de projet au plus</w:t>
      </w:r>
      <w:r w:rsidR="00114E0A" w:rsidRPr="008D06A1">
        <w:t xml:space="preserve"> </w:t>
      </w:r>
      <w:r w:rsidRPr="008D06A1">
        <w:t>vite.</w:t>
      </w:r>
    </w:p>
    <w:p w14:paraId="4EEF1E9A" w14:textId="77777777" w:rsidR="00411F94" w:rsidRPr="008D06A1" w:rsidRDefault="00411F94" w:rsidP="003F6BB7">
      <w:pPr>
        <w:pStyle w:val="Liste"/>
      </w:pPr>
      <w:r w:rsidRPr="008D06A1">
        <w:t>Le candidat a la possibilité d’obtenir de l’aide externe et doit le</w:t>
      </w:r>
      <w:r w:rsidR="00114E0A" w:rsidRPr="008D06A1">
        <w:t xml:space="preserve"> </w:t>
      </w:r>
      <w:r w:rsidRPr="008D06A1">
        <w:t>mentionner dans</w:t>
      </w:r>
      <w:r w:rsidR="00114E0A" w:rsidRPr="008D06A1">
        <w:t xml:space="preserve"> </w:t>
      </w:r>
      <w:r w:rsidRPr="008D06A1">
        <w:t>son rapport final.</w:t>
      </w:r>
    </w:p>
    <w:p w14:paraId="4675E22C" w14:textId="77777777" w:rsidR="00411F94" w:rsidRPr="008D06A1" w:rsidRDefault="00411F94" w:rsidP="003F6BB7">
      <w:pPr>
        <w:pStyle w:val="Liste"/>
      </w:pPr>
      <w:r w:rsidRPr="008D06A1">
        <w:t>A la fin du temps de travail imparti, le candidat remet son dossier</w:t>
      </w:r>
      <w:r w:rsidR="00114E0A" w:rsidRPr="008D06A1">
        <w:t xml:space="preserve"> </w:t>
      </w:r>
      <w:r w:rsidRPr="008D06A1">
        <w:t>de projet</w:t>
      </w:r>
      <w:r w:rsidR="00AB4A9D">
        <w:t xml:space="preserve">, sa </w:t>
      </w:r>
      <w:r w:rsidR="00713726">
        <w:t>présentation, et</w:t>
      </w:r>
      <w:r w:rsidR="00AB4A9D">
        <w:t xml:space="preserve"> le résultat de son projet dans le canal teams qui lui est consacré.</w:t>
      </w:r>
    </w:p>
    <w:p w14:paraId="33727EDD" w14:textId="77777777" w:rsidR="00411F94" w:rsidRPr="008D06A1" w:rsidRDefault="00411F94" w:rsidP="003F6BB7">
      <w:pPr>
        <w:pStyle w:val="Liste"/>
      </w:pPr>
      <w:r w:rsidRPr="008D06A1">
        <w:t xml:space="preserve">Le </w:t>
      </w:r>
      <w:r w:rsidR="000E6CC2" w:rsidRPr="008D06A1">
        <w:t xml:space="preserve">dossier de </w:t>
      </w:r>
      <w:r w:rsidRPr="008D06A1">
        <w:t xml:space="preserve">projet sera basé sur le canevas </w:t>
      </w:r>
      <w:r w:rsidR="00AB4A9D">
        <w:t>fournis</w:t>
      </w:r>
      <w:r w:rsidRPr="008D06A1">
        <w:t>.</w:t>
      </w:r>
    </w:p>
    <w:p w14:paraId="4A79A5B2" w14:textId="77777777" w:rsidR="007625C0" w:rsidRDefault="008D52EE" w:rsidP="0034690C">
      <w:pPr>
        <w:pStyle w:val="Titre1"/>
        <w:keepNext/>
        <w:keepLines/>
      </w:pPr>
      <w:r>
        <w:t>T</w:t>
      </w:r>
      <w:r w:rsidR="007625C0" w:rsidRPr="007625C0">
        <w:t>ITRE</w:t>
      </w:r>
    </w:p>
    <w:p w14:paraId="37D68D75" w14:textId="77777777" w:rsidR="00DD2469" w:rsidRDefault="00003059" w:rsidP="003F6BB7">
      <w:pPr>
        <w:pStyle w:val="Corpsdetexte"/>
      </w:pPr>
      <w:r>
        <w:t>Gestion des membres d’un club d’échecs</w:t>
      </w:r>
    </w:p>
    <w:p w14:paraId="3CFD9BA5" w14:textId="77777777" w:rsidR="00DD2469" w:rsidRDefault="00CA34FD" w:rsidP="003F6BB7">
      <w:pPr>
        <w:pStyle w:val="Titre1"/>
        <w:keepNext/>
        <w:keepLines/>
      </w:pPr>
      <w:r>
        <w:t>S</w:t>
      </w:r>
      <w:r w:rsidR="00411F94" w:rsidRPr="007625C0">
        <w:t>UJET</w:t>
      </w:r>
    </w:p>
    <w:p w14:paraId="6848D01F" w14:textId="77777777" w:rsidR="00C03307" w:rsidRDefault="00F30402" w:rsidP="003F6BB7">
      <w:pPr>
        <w:pStyle w:val="Corpsdetexte"/>
      </w:pPr>
      <w:r>
        <w:t>Le but de ce projet est de réaliser une application web</w:t>
      </w:r>
      <w:r w:rsidR="003B03B4">
        <w:t xml:space="preserve"> </w:t>
      </w:r>
      <w:r>
        <w:t>permettant la gestion des membres d’un club d’échecs.</w:t>
      </w:r>
      <w:r w:rsidR="00C03307">
        <w:t xml:space="preserve"> Cette application permettra à plusieurs personnes du club de gérer l’ensemble des membres.</w:t>
      </w:r>
    </w:p>
    <w:p w14:paraId="4C652488" w14:textId="77777777" w:rsidR="003B03B4" w:rsidRDefault="003B03B4" w:rsidP="003B03B4">
      <w:pPr>
        <w:pStyle w:val="Corpsdetexte"/>
        <w:spacing w:after="0"/>
      </w:pPr>
      <w:r>
        <w:t xml:space="preserve">L’application doit être réalisée en </w:t>
      </w:r>
      <w:r w:rsidRPr="00D434AA">
        <w:rPr>
          <w:b/>
        </w:rPr>
        <w:t>PHP</w:t>
      </w:r>
      <w:r>
        <w:rPr>
          <w:b/>
        </w:rPr>
        <w:t xml:space="preserve"> </w:t>
      </w:r>
      <w:r>
        <w:t xml:space="preserve">et liée à une base de données </w:t>
      </w:r>
      <w:r w:rsidRPr="00D434AA">
        <w:rPr>
          <w:b/>
        </w:rPr>
        <w:t>MYSQL</w:t>
      </w:r>
      <w:r w:rsidRPr="00CD41E0">
        <w:t>.</w:t>
      </w:r>
      <w:r w:rsidRPr="00EE606A">
        <w:t xml:space="preserve"> </w:t>
      </w:r>
    </w:p>
    <w:p w14:paraId="5F374521" w14:textId="77777777" w:rsidR="003B03B4" w:rsidRDefault="003B03B4" w:rsidP="003F6BB7">
      <w:pPr>
        <w:pStyle w:val="Corpsdetexte"/>
      </w:pPr>
    </w:p>
    <w:p w14:paraId="6663E704" w14:textId="77777777" w:rsidR="00F30402" w:rsidRDefault="00F30402" w:rsidP="003F6BB7">
      <w:pPr>
        <w:pStyle w:val="Corpsdetexte"/>
      </w:pPr>
    </w:p>
    <w:p w14:paraId="21A2711A" w14:textId="77777777" w:rsidR="00411F94" w:rsidRPr="007625C0" w:rsidRDefault="00CA34FD" w:rsidP="00CA2B1A">
      <w:pPr>
        <w:pStyle w:val="Titre1"/>
        <w:keepNext/>
        <w:keepLines/>
        <w:pageBreakBefore/>
      </w:pPr>
      <w:r>
        <w:lastRenderedPageBreak/>
        <w:t>M</w:t>
      </w:r>
      <w:r w:rsidR="00411F94" w:rsidRPr="007625C0">
        <w:t>ATÉRIEL ET LOGICIEL À DISPOSITION</w:t>
      </w:r>
    </w:p>
    <w:p w14:paraId="6FD9B474" w14:textId="77777777" w:rsidR="00F30402" w:rsidRPr="00824AC5" w:rsidRDefault="00F30402" w:rsidP="00F30402">
      <w:pPr>
        <w:pStyle w:val="Paragraphedeliste"/>
        <w:numPr>
          <w:ilvl w:val="0"/>
          <w:numId w:val="39"/>
        </w:numPr>
        <w:autoSpaceDE w:val="0"/>
        <w:autoSpaceDN w:val="0"/>
        <w:adjustRightInd w:val="0"/>
        <w:ind w:hanging="294"/>
      </w:pPr>
      <w:r w:rsidRPr="00824AC5">
        <w:t xml:space="preserve">Un PC standard de l’ETML (Windows </w:t>
      </w:r>
      <w:r>
        <w:t>10</w:t>
      </w:r>
      <w:r w:rsidRPr="00824AC5">
        <w:t>)</w:t>
      </w:r>
    </w:p>
    <w:p w14:paraId="0DECC752" w14:textId="77777777" w:rsidR="00F30402" w:rsidRDefault="00F30402" w:rsidP="00F30402">
      <w:pPr>
        <w:pStyle w:val="Paragraphedeliste"/>
        <w:numPr>
          <w:ilvl w:val="0"/>
          <w:numId w:val="39"/>
        </w:numPr>
        <w:autoSpaceDE w:val="0"/>
        <w:autoSpaceDN w:val="0"/>
        <w:adjustRightInd w:val="0"/>
        <w:ind w:hanging="294"/>
      </w:pPr>
      <w:r>
        <w:t>Visual Studio code avec environnement PHP installé</w:t>
      </w:r>
    </w:p>
    <w:p w14:paraId="4FA74DF5" w14:textId="77777777" w:rsidR="00F30402" w:rsidRPr="00051A64" w:rsidRDefault="00F30402" w:rsidP="00F30402">
      <w:pPr>
        <w:pStyle w:val="Default"/>
        <w:numPr>
          <w:ilvl w:val="0"/>
          <w:numId w:val="39"/>
        </w:numPr>
        <w:ind w:hanging="294"/>
        <w:rPr>
          <w:sz w:val="20"/>
          <w:szCs w:val="20"/>
        </w:rPr>
      </w:pPr>
      <w:r>
        <w:rPr>
          <w:sz w:val="20"/>
          <w:szCs w:val="20"/>
        </w:rPr>
        <w:t>Serveur web local (</w:t>
      </w:r>
      <w:proofErr w:type="spellStart"/>
      <w:r>
        <w:rPr>
          <w:sz w:val="20"/>
          <w:szCs w:val="20"/>
        </w:rPr>
        <w:t>uWamp</w:t>
      </w:r>
      <w:proofErr w:type="spellEnd"/>
      <w:r>
        <w:rPr>
          <w:sz w:val="20"/>
          <w:szCs w:val="20"/>
        </w:rPr>
        <w:t xml:space="preserve"> ou autre) </w:t>
      </w:r>
    </w:p>
    <w:p w14:paraId="6066A08B" w14:textId="77777777" w:rsidR="00F30402" w:rsidRDefault="00F30402" w:rsidP="00F30402">
      <w:pPr>
        <w:pStyle w:val="Paragraphedeliste"/>
        <w:numPr>
          <w:ilvl w:val="0"/>
          <w:numId w:val="39"/>
        </w:numPr>
        <w:autoSpaceDE w:val="0"/>
        <w:autoSpaceDN w:val="0"/>
        <w:adjustRightInd w:val="0"/>
        <w:ind w:hanging="294"/>
      </w:pPr>
      <w:r w:rsidRPr="00824AC5">
        <w:t>Suite Microsoft Office pour la documentation</w:t>
      </w:r>
    </w:p>
    <w:p w14:paraId="5C29EDF4" w14:textId="77777777" w:rsidR="00F30402" w:rsidRPr="00771EED" w:rsidRDefault="00F30402" w:rsidP="00F30402">
      <w:pPr>
        <w:pStyle w:val="Paragraphedeliste"/>
        <w:numPr>
          <w:ilvl w:val="0"/>
          <w:numId w:val="39"/>
        </w:numPr>
        <w:autoSpaceDE w:val="0"/>
        <w:autoSpaceDN w:val="0"/>
        <w:adjustRightInd w:val="0"/>
        <w:ind w:hanging="294"/>
      </w:pPr>
      <w:r>
        <w:t>Un dépôt GIT (</w:t>
      </w:r>
      <w:proofErr w:type="spellStart"/>
      <w:r>
        <w:t>GITHub</w:t>
      </w:r>
      <w:proofErr w:type="spellEnd"/>
      <w:r>
        <w:t xml:space="preserve">, </w:t>
      </w:r>
      <w:proofErr w:type="spellStart"/>
      <w:r>
        <w:t>BitBucket</w:t>
      </w:r>
      <w:proofErr w:type="spellEnd"/>
      <w:r>
        <w:t xml:space="preserve"> ou autre)</w:t>
      </w:r>
    </w:p>
    <w:p w14:paraId="4F9A9456" w14:textId="77777777" w:rsidR="00DD2469" w:rsidRDefault="00DD2469" w:rsidP="003F6BB7">
      <w:pPr>
        <w:pStyle w:val="Corpsdetexte"/>
      </w:pPr>
    </w:p>
    <w:p w14:paraId="78399A41" w14:textId="77777777" w:rsidR="00411F94" w:rsidRPr="007625C0" w:rsidRDefault="00CA34FD" w:rsidP="0034690C">
      <w:pPr>
        <w:pStyle w:val="Titre1"/>
        <w:keepNext/>
        <w:keepLines/>
      </w:pPr>
      <w:r>
        <w:t>P</w:t>
      </w:r>
      <w:r w:rsidR="00411F94" w:rsidRPr="007625C0">
        <w:t>RÉREQUIS</w:t>
      </w:r>
    </w:p>
    <w:p w14:paraId="54DFA8D9" w14:textId="7CF06063" w:rsidR="00F30402" w:rsidRDefault="00F30402" w:rsidP="00F30402">
      <w:pPr>
        <w:pStyle w:val="Paragraphedeliste"/>
        <w:numPr>
          <w:ilvl w:val="0"/>
          <w:numId w:val="39"/>
        </w:numPr>
        <w:autoSpaceDE w:val="0"/>
        <w:autoSpaceDN w:val="0"/>
        <w:adjustRightInd w:val="0"/>
        <w:ind w:hanging="294"/>
      </w:pPr>
      <w:r>
        <w:t>Connaissances en programmation PHP et en POO (Modules ICT 403, 404, 226, 120, 133</w:t>
      </w:r>
      <w:r w:rsidR="006D5976">
        <w:t>, 151</w:t>
      </w:r>
      <w:r>
        <w:t>)</w:t>
      </w:r>
    </w:p>
    <w:p w14:paraId="235D62C7" w14:textId="7013A93D" w:rsidR="00F30402" w:rsidRDefault="00F30402" w:rsidP="00F30402">
      <w:pPr>
        <w:pStyle w:val="Paragraphedeliste"/>
        <w:numPr>
          <w:ilvl w:val="0"/>
          <w:numId w:val="39"/>
        </w:numPr>
        <w:autoSpaceDE w:val="0"/>
        <w:autoSpaceDN w:val="0"/>
        <w:adjustRightInd w:val="0"/>
        <w:ind w:hanging="294"/>
      </w:pPr>
      <w:r w:rsidRPr="00230DCA">
        <w:t>Connaissances en modélisation</w:t>
      </w:r>
      <w:r>
        <w:t xml:space="preserve"> et implémentation</w:t>
      </w:r>
      <w:r w:rsidRPr="00230DCA">
        <w:t xml:space="preserve"> de bases de données relationnelles (Modules ICT 104,105)</w:t>
      </w:r>
    </w:p>
    <w:p w14:paraId="50A32CE1" w14:textId="77777777" w:rsidR="00411F94" w:rsidRPr="007625C0" w:rsidRDefault="00CA34FD" w:rsidP="0034690C">
      <w:pPr>
        <w:pStyle w:val="Titre1"/>
        <w:keepNext/>
        <w:keepLines/>
      </w:pPr>
      <w:r>
        <w:t>C</w:t>
      </w:r>
      <w:r w:rsidR="00411F94" w:rsidRPr="007625C0">
        <w:t>AHIER DES CHARGES</w:t>
      </w:r>
    </w:p>
    <w:p w14:paraId="1EFDA39C" w14:textId="77777777" w:rsidR="001A0E0C" w:rsidRDefault="007673AC" w:rsidP="0084257F">
      <w:pPr>
        <w:pStyle w:val="Titre2"/>
      </w:pPr>
      <w:r w:rsidRPr="0084257F">
        <w:t>Fonctionnalités requises (du point de vue de l’utilisateur)</w:t>
      </w:r>
    </w:p>
    <w:p w14:paraId="037A526B" w14:textId="77777777" w:rsidR="004918E1" w:rsidRDefault="004918E1" w:rsidP="004918E1">
      <w:pPr>
        <w:pStyle w:val="Corpsdetexte"/>
        <w:spacing w:after="0"/>
        <w:ind w:left="426"/>
      </w:pPr>
    </w:p>
    <w:p w14:paraId="06B895F0" w14:textId="77777777" w:rsidR="004918E1" w:rsidRDefault="004918E1" w:rsidP="004918E1">
      <w:pPr>
        <w:pStyle w:val="Corpsdetexte"/>
        <w:spacing w:after="0"/>
        <w:ind w:left="426"/>
      </w:pPr>
      <w:r w:rsidRPr="00651797">
        <w:t>Les fonctionnalités présentes dans l’application seront les suivantes</w:t>
      </w:r>
      <w:r>
        <w:t> :</w:t>
      </w:r>
    </w:p>
    <w:p w14:paraId="725CBB1A" w14:textId="77777777" w:rsidR="004918E1" w:rsidRDefault="004918E1" w:rsidP="004918E1">
      <w:pPr>
        <w:pStyle w:val="Corpsdetexte"/>
        <w:spacing w:after="0"/>
        <w:ind w:left="426"/>
      </w:pPr>
    </w:p>
    <w:p w14:paraId="6A82C702" w14:textId="77777777" w:rsidR="004918E1" w:rsidRDefault="004918E1" w:rsidP="004918E1">
      <w:pPr>
        <w:pStyle w:val="Corpsdetexte"/>
        <w:numPr>
          <w:ilvl w:val="0"/>
          <w:numId w:val="40"/>
        </w:numPr>
        <w:spacing w:after="0"/>
      </w:pPr>
      <w:r>
        <w:t>Gestion de l’authentification</w:t>
      </w:r>
    </w:p>
    <w:p w14:paraId="36198D97" w14:textId="77777777" w:rsidR="004918E1" w:rsidRDefault="004918E1" w:rsidP="004918E1">
      <w:pPr>
        <w:pStyle w:val="Corpsdetexte"/>
        <w:numPr>
          <w:ilvl w:val="0"/>
          <w:numId w:val="40"/>
        </w:numPr>
        <w:spacing w:after="0"/>
      </w:pPr>
      <w:r>
        <w:t>Opération CRUD</w:t>
      </w:r>
    </w:p>
    <w:p w14:paraId="0D59A8FC" w14:textId="77777777" w:rsidR="004918E1" w:rsidRDefault="004918E1" w:rsidP="004918E1">
      <w:pPr>
        <w:pStyle w:val="Corpsdetexte"/>
        <w:numPr>
          <w:ilvl w:val="1"/>
          <w:numId w:val="40"/>
        </w:numPr>
        <w:spacing w:after="0"/>
      </w:pPr>
      <w:r>
        <w:t>Ajout d’un membre</w:t>
      </w:r>
    </w:p>
    <w:p w14:paraId="43B477D4" w14:textId="77777777" w:rsidR="004918E1" w:rsidRDefault="004918E1" w:rsidP="004918E1">
      <w:pPr>
        <w:pStyle w:val="Corpsdetexte"/>
        <w:numPr>
          <w:ilvl w:val="1"/>
          <w:numId w:val="40"/>
        </w:numPr>
        <w:spacing w:after="0"/>
      </w:pPr>
      <w:r>
        <w:t>Modification d’un membre</w:t>
      </w:r>
    </w:p>
    <w:p w14:paraId="7D65E743" w14:textId="77777777" w:rsidR="004918E1" w:rsidRDefault="004918E1" w:rsidP="004918E1">
      <w:pPr>
        <w:pStyle w:val="Corpsdetexte"/>
        <w:numPr>
          <w:ilvl w:val="1"/>
          <w:numId w:val="40"/>
        </w:numPr>
        <w:spacing w:after="0"/>
      </w:pPr>
      <w:r>
        <w:t>Suppression d’un membre</w:t>
      </w:r>
    </w:p>
    <w:p w14:paraId="49660115" w14:textId="77777777" w:rsidR="004918E1" w:rsidRDefault="004918E1" w:rsidP="004918E1">
      <w:pPr>
        <w:pStyle w:val="Corpsdetexte"/>
        <w:numPr>
          <w:ilvl w:val="1"/>
          <w:numId w:val="40"/>
        </w:numPr>
        <w:spacing w:after="0"/>
      </w:pPr>
      <w:r>
        <w:t>Affichage des détails d’un membre</w:t>
      </w:r>
    </w:p>
    <w:p w14:paraId="69445353" w14:textId="77777777" w:rsidR="004918E1" w:rsidRDefault="004918E1" w:rsidP="004918E1">
      <w:pPr>
        <w:pStyle w:val="Corpsdetexte"/>
        <w:numPr>
          <w:ilvl w:val="0"/>
          <w:numId w:val="40"/>
        </w:numPr>
        <w:spacing w:after="0"/>
      </w:pPr>
      <w:r>
        <w:t>Rechercher un membre du club selon plusieurs critères</w:t>
      </w:r>
    </w:p>
    <w:p w14:paraId="7D3D890A" w14:textId="77777777" w:rsidR="00A16B7D" w:rsidRDefault="007609B2" w:rsidP="004918E1">
      <w:pPr>
        <w:pStyle w:val="Corpsdetexte"/>
        <w:numPr>
          <w:ilvl w:val="0"/>
          <w:numId w:val="40"/>
        </w:numPr>
        <w:spacing w:after="0"/>
      </w:pPr>
      <w:r>
        <w:t>Les filtres permettant d’ordonner les membres selon 1 critère</w:t>
      </w:r>
    </w:p>
    <w:p w14:paraId="3CBF486F" w14:textId="77777777" w:rsidR="004918E1" w:rsidRPr="004918E1" w:rsidRDefault="004918E1" w:rsidP="004918E1">
      <w:pPr>
        <w:pStyle w:val="Corpsdetexte"/>
      </w:pPr>
    </w:p>
    <w:p w14:paraId="114A9149" w14:textId="77777777" w:rsidR="001A0E0C" w:rsidRDefault="00A16B7D" w:rsidP="00A3568D">
      <w:pPr>
        <w:pStyle w:val="Titre2"/>
      </w:pPr>
      <w:r>
        <w:t>Gestion de l’authentification</w:t>
      </w:r>
    </w:p>
    <w:p w14:paraId="74B45184" w14:textId="77777777" w:rsidR="00A16B7D" w:rsidRPr="00A16B7D" w:rsidRDefault="00A16B7D" w:rsidP="00A16B7D">
      <w:pPr>
        <w:pStyle w:val="Corpsdetexte"/>
      </w:pPr>
    </w:p>
    <w:p w14:paraId="44A83767" w14:textId="77777777" w:rsidR="00A16B7D" w:rsidRDefault="00A16B7D" w:rsidP="00A16B7D">
      <w:pPr>
        <w:pStyle w:val="paragraphe3"/>
        <w:ind w:left="426"/>
      </w:pPr>
      <w:r>
        <w:t>Pour s’authentifier, l’utilisateur doit renseigner son nom d’utilisateur et son mot de passe. Une fois authentifié, l’utilisateur dispose de tous les droits sur l’application.</w:t>
      </w:r>
    </w:p>
    <w:p w14:paraId="04624D67" w14:textId="77777777" w:rsidR="00A16B7D" w:rsidRDefault="00A16B7D" w:rsidP="00A16B7D">
      <w:pPr>
        <w:pStyle w:val="paragraphe3"/>
        <w:ind w:left="426"/>
      </w:pPr>
      <w:proofErr w:type="gramStart"/>
      <w:r>
        <w:t>Par contre</w:t>
      </w:r>
      <w:proofErr w:type="gramEnd"/>
      <w:r>
        <w:t>, un utilisateur non authentifié n’a accès à aucune fonctionnalité.</w:t>
      </w:r>
    </w:p>
    <w:p w14:paraId="4A4019DF" w14:textId="77777777" w:rsidR="00A16B7D" w:rsidRDefault="00A16B7D" w:rsidP="00A16B7D">
      <w:pPr>
        <w:pStyle w:val="Corpsdetexte"/>
        <w:spacing w:after="0"/>
        <w:ind w:left="426"/>
      </w:pPr>
      <w:r>
        <w:t xml:space="preserve">La création d’un compte utilisateur n’est pas demandé dans ce projet. Les utilisateurs seront importés directement dans la base de données (via requêtes SQL ou méthode équivalente, si un </w:t>
      </w:r>
      <w:proofErr w:type="spellStart"/>
      <w:r>
        <w:t>framework</w:t>
      </w:r>
      <w:proofErr w:type="spellEnd"/>
      <w:r>
        <w:t xml:space="preserve"> est choisi par l’élève).</w:t>
      </w:r>
    </w:p>
    <w:p w14:paraId="182D555C" w14:textId="77777777" w:rsidR="00A16B7D" w:rsidRDefault="00A16B7D" w:rsidP="00A16B7D">
      <w:pPr>
        <w:pStyle w:val="Corpsdetexte"/>
        <w:spacing w:after="0"/>
        <w:ind w:left="426"/>
      </w:pPr>
    </w:p>
    <w:p w14:paraId="1E3059A1" w14:textId="77777777" w:rsidR="00A16B7D" w:rsidRDefault="00A16B7D" w:rsidP="00A16B7D">
      <w:pPr>
        <w:pStyle w:val="Titre2"/>
      </w:pPr>
      <w:r>
        <w:t>Base de données</w:t>
      </w:r>
    </w:p>
    <w:p w14:paraId="3FEB3999" w14:textId="77777777" w:rsidR="00A16B7D" w:rsidRDefault="00A16B7D" w:rsidP="00A16B7D">
      <w:pPr>
        <w:pStyle w:val="Corpsdetexte"/>
        <w:spacing w:after="0"/>
        <w:ind w:left="426"/>
      </w:pPr>
    </w:p>
    <w:p w14:paraId="3E0D80B1" w14:textId="77777777" w:rsidR="00A16B7D" w:rsidRDefault="00A16B7D" w:rsidP="00A16B7D">
      <w:pPr>
        <w:pStyle w:val="Corpsdetexte"/>
        <w:spacing w:after="0"/>
        <w:ind w:left="426"/>
      </w:pPr>
      <w:r>
        <w:t>Une base de données relationnelle (MYSQL) sera liée à la plateforme et stockera les données liées aux bouteilles de vin présentes dans la cave d’un particulier.</w:t>
      </w:r>
    </w:p>
    <w:p w14:paraId="270EE589" w14:textId="77777777" w:rsidR="00A16B7D" w:rsidRDefault="00A16B7D" w:rsidP="00A16B7D">
      <w:pPr>
        <w:pStyle w:val="Corpsdetexte"/>
        <w:spacing w:after="0"/>
        <w:ind w:left="426"/>
      </w:pPr>
    </w:p>
    <w:p w14:paraId="01888D71" w14:textId="77777777" w:rsidR="00A16B7D" w:rsidRDefault="00A16B7D" w:rsidP="00A16B7D">
      <w:pPr>
        <w:pStyle w:val="Corpsdetexte"/>
        <w:spacing w:after="0"/>
        <w:ind w:left="426"/>
      </w:pPr>
      <w:r>
        <w:t>La modélisation de cette base de données sera effectuée avec la méthode MERISE. Le MCD, MLD et MPD devront être présents dans la documentation du projet.</w:t>
      </w:r>
    </w:p>
    <w:p w14:paraId="6EA6E544" w14:textId="77777777" w:rsidR="00A16B7D" w:rsidRDefault="00A16B7D" w:rsidP="00A16B7D">
      <w:pPr>
        <w:pStyle w:val="Corpsdetexte"/>
        <w:spacing w:after="0"/>
        <w:ind w:left="426"/>
      </w:pPr>
    </w:p>
    <w:p w14:paraId="13B64AE8" w14:textId="77777777" w:rsidR="001965CA" w:rsidRPr="003F6BB7" w:rsidRDefault="001965CA" w:rsidP="00A16B7D">
      <w:pPr>
        <w:pStyle w:val="Liste2"/>
        <w:numPr>
          <w:ilvl w:val="0"/>
          <w:numId w:val="0"/>
        </w:numPr>
        <w:ind w:left="1418" w:hanging="567"/>
      </w:pPr>
    </w:p>
    <w:p w14:paraId="53646632" w14:textId="77777777" w:rsidR="002D7D0B" w:rsidRDefault="00BA65B1" w:rsidP="00CA2B1A">
      <w:pPr>
        <w:pStyle w:val="Titre2"/>
        <w:pageBreakBefore/>
      </w:pPr>
      <w:r>
        <w:lastRenderedPageBreak/>
        <w:t>Livrables</w:t>
      </w:r>
    </w:p>
    <w:p w14:paraId="4DB163AE" w14:textId="77777777" w:rsidR="00BA65B1" w:rsidRPr="00BA65B1" w:rsidRDefault="00BA65B1" w:rsidP="00BA65B1">
      <w:pPr>
        <w:ind w:firstLine="284"/>
        <w:rPr>
          <w:sz w:val="20"/>
          <w:szCs w:val="20"/>
          <w:lang w:val="fr-CH" w:eastAsia="fr-CH"/>
        </w:rPr>
      </w:pPr>
      <w:r w:rsidRPr="00BA65B1">
        <w:rPr>
          <w:sz w:val="20"/>
          <w:szCs w:val="20"/>
          <w:lang w:val="fr-CH" w:eastAsia="fr-CH"/>
        </w:rPr>
        <w:t>Le candidat est responsable de livrer à son chef de projet</w:t>
      </w:r>
      <w:r>
        <w:rPr>
          <w:sz w:val="20"/>
          <w:szCs w:val="20"/>
          <w:lang w:val="fr-CH" w:eastAsia="fr-CH"/>
        </w:rPr>
        <w:t xml:space="preserve"> </w:t>
      </w:r>
      <w:r w:rsidRPr="00BA65B1">
        <w:rPr>
          <w:sz w:val="20"/>
          <w:szCs w:val="20"/>
          <w:lang w:val="fr-CH" w:eastAsia="fr-CH"/>
        </w:rPr>
        <w:t>:</w:t>
      </w:r>
    </w:p>
    <w:p w14:paraId="2949EA0C"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Une planification initiale</w:t>
      </w:r>
    </w:p>
    <w:p w14:paraId="13A48E0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Un rapport de projet contenant au minimum :</w:t>
      </w:r>
    </w:p>
    <w:p w14:paraId="2AEA4B56"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du projet (un ou des schémas de principe sont souhaitables pour illustrer les réflexions rédigées).</w:t>
      </w:r>
    </w:p>
    <w:p w14:paraId="7958E812"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L'analyse devra contenir des informations sur les objectifs, le contenu et le public cible avec les conséquences.</w:t>
      </w:r>
    </w:p>
    <w:p w14:paraId="62CC05D4"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La réalisation répondant au cahier des charges (recherches de solutions, fonctionnalités, argumentation sur les choix effectués, obstacles rencontrés, mentions des aides extérieures apportées, etc.), ainsi qu'une charte graphique et une maquette du design. Les schémas de base de données (MCD, MLD, MPD) sont aussi attendus.</w:t>
      </w:r>
    </w:p>
    <w:p w14:paraId="480889A1"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Les tests planifiés et effectués avec les résultats et analyses de ceux-ci.</w:t>
      </w:r>
    </w:p>
    <w:p w14:paraId="0A94C9BF" w14:textId="77777777" w:rsidR="00BA65B1" w:rsidRPr="00BA65B1" w:rsidRDefault="00BA65B1" w:rsidP="00BA65B1">
      <w:pPr>
        <w:pStyle w:val="Paragraphedeliste"/>
        <w:numPr>
          <w:ilvl w:val="1"/>
          <w:numId w:val="42"/>
        </w:numPr>
        <w:rPr>
          <w:sz w:val="20"/>
          <w:szCs w:val="20"/>
          <w:lang w:val="fr-CH" w:eastAsia="fr-CH"/>
        </w:rPr>
      </w:pPr>
      <w:r w:rsidRPr="00BA65B1">
        <w:rPr>
          <w:sz w:val="20"/>
          <w:szCs w:val="20"/>
          <w:lang w:val="fr-CH" w:eastAsia="fr-CH"/>
        </w:rPr>
        <w:t>Un résumé du projet (1 page) qui décrit de manière succincte les enjeux du TPI.</w:t>
      </w:r>
    </w:p>
    <w:p w14:paraId="090C5937" w14:textId="1104CDBC" w:rsidR="00BA65B1" w:rsidRPr="00BA65B1" w:rsidRDefault="00C72712" w:rsidP="00BA65B1">
      <w:pPr>
        <w:pStyle w:val="Paragraphedeliste"/>
        <w:numPr>
          <w:ilvl w:val="1"/>
          <w:numId w:val="42"/>
        </w:numPr>
        <w:rPr>
          <w:sz w:val="20"/>
          <w:szCs w:val="20"/>
          <w:lang w:val="fr-CH" w:eastAsia="fr-CH"/>
        </w:rPr>
      </w:pPr>
      <w:r w:rsidRPr="00BA65B1">
        <w:rPr>
          <w:sz w:val="20"/>
          <w:szCs w:val="20"/>
          <w:lang w:val="fr-CH" w:eastAsia="fr-CH"/>
        </w:rPr>
        <w:t>La</w:t>
      </w:r>
      <w:r>
        <w:rPr>
          <w:sz w:val="20"/>
          <w:szCs w:val="20"/>
          <w:lang w:val="fr-CH" w:eastAsia="fr-CH"/>
        </w:rPr>
        <w:t xml:space="preserve"> </w:t>
      </w:r>
      <w:r w:rsidRPr="00BA65B1">
        <w:rPr>
          <w:sz w:val="20"/>
          <w:szCs w:val="20"/>
          <w:lang w:val="fr-CH" w:eastAsia="fr-CH"/>
        </w:rPr>
        <w:t>conclusion</w:t>
      </w:r>
      <w:r>
        <w:rPr>
          <w:sz w:val="20"/>
          <w:szCs w:val="20"/>
          <w:lang w:val="fr-CH" w:eastAsia="fr-CH"/>
        </w:rPr>
        <w:t xml:space="preserve"> </w:t>
      </w:r>
      <w:r w:rsidRPr="00BA65B1">
        <w:rPr>
          <w:sz w:val="20"/>
          <w:szCs w:val="20"/>
          <w:lang w:val="fr-CH" w:eastAsia="fr-CH"/>
        </w:rPr>
        <w:t>contenante</w:t>
      </w:r>
      <w:r w:rsidR="00BA65B1" w:rsidRPr="00BA65B1">
        <w:rPr>
          <w:sz w:val="20"/>
          <w:szCs w:val="20"/>
          <w:lang w:val="fr-CH" w:eastAsia="fr-CH"/>
        </w:rPr>
        <w:t>, en outre, des considérations personnelles, des considérations techniques et des considérations de réalisation du projet (comparaison entre ce qui devait être fait et ce qui a été réellement fait, etc.).</w:t>
      </w:r>
    </w:p>
    <w:p w14:paraId="39C748A1"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journal de travail avec mentions de ce qui a été accompli, les suites à donner chaque fois qu'elles sont envisagées, liens et références des informations collectées ou retranscrites.</w:t>
      </w:r>
    </w:p>
    <w:p w14:paraId="2D3A246D" w14:textId="77777777" w:rsidR="00BA65B1" w:rsidRPr="00BA65B1" w:rsidRDefault="00BA65B1" w:rsidP="00BA65B1">
      <w:pPr>
        <w:pStyle w:val="Paragraphedeliste"/>
        <w:numPr>
          <w:ilvl w:val="0"/>
          <w:numId w:val="42"/>
        </w:numPr>
        <w:rPr>
          <w:sz w:val="20"/>
          <w:szCs w:val="20"/>
          <w:lang w:val="fr-CH" w:eastAsia="fr-CH"/>
        </w:rPr>
      </w:pPr>
      <w:r w:rsidRPr="00BA65B1">
        <w:rPr>
          <w:sz w:val="20"/>
          <w:szCs w:val="20"/>
          <w:lang w:val="fr-CH" w:eastAsia="fr-CH"/>
        </w:rPr>
        <w:t>Le code source de l’application (liens vers le dépôt GIT fourni au CDP)</w:t>
      </w:r>
    </w:p>
    <w:p w14:paraId="2A943E91" w14:textId="77777777" w:rsidR="00BA65B1" w:rsidRDefault="00BA65B1" w:rsidP="00BA65B1">
      <w:pPr>
        <w:pStyle w:val="Paragraphedeliste"/>
        <w:numPr>
          <w:ilvl w:val="0"/>
          <w:numId w:val="42"/>
        </w:numPr>
        <w:rPr>
          <w:sz w:val="20"/>
          <w:szCs w:val="20"/>
          <w:lang w:val="fr-CH" w:eastAsia="fr-CH"/>
        </w:rPr>
      </w:pPr>
      <w:r w:rsidRPr="00BA65B1">
        <w:rPr>
          <w:sz w:val="20"/>
          <w:szCs w:val="20"/>
          <w:lang w:val="fr-CH" w:eastAsia="fr-CH"/>
        </w:rPr>
        <w:t>Les scripts de base de données (création de la base, clés de configuration et données de test)</w:t>
      </w:r>
    </w:p>
    <w:p w14:paraId="143119C5" w14:textId="77777777" w:rsidR="00BA65B1" w:rsidRPr="00BA65B1" w:rsidRDefault="00BA65B1" w:rsidP="00BA65B1">
      <w:pPr>
        <w:pStyle w:val="Paragraphedeliste"/>
        <w:numPr>
          <w:ilvl w:val="0"/>
          <w:numId w:val="42"/>
        </w:numPr>
        <w:rPr>
          <w:sz w:val="20"/>
          <w:szCs w:val="20"/>
          <w:lang w:val="fr-CH" w:eastAsia="fr-CH"/>
        </w:rPr>
      </w:pPr>
      <w:r>
        <w:rPr>
          <w:sz w:val="20"/>
          <w:szCs w:val="20"/>
          <w:lang w:val="fr-CH" w:eastAsia="fr-CH"/>
        </w:rPr>
        <w:t>Guide d’installation de l’application</w:t>
      </w:r>
    </w:p>
    <w:p w14:paraId="3AB64CEB" w14:textId="77777777" w:rsidR="001965CA" w:rsidRPr="003F6BB7" w:rsidRDefault="001965CA" w:rsidP="00BA65B1">
      <w:pPr>
        <w:pStyle w:val="Liste2"/>
        <w:numPr>
          <w:ilvl w:val="0"/>
          <w:numId w:val="0"/>
        </w:numPr>
        <w:ind w:left="284"/>
      </w:pPr>
    </w:p>
    <w:p w14:paraId="7EB1AF9B" w14:textId="77777777" w:rsidR="003B62CD" w:rsidRDefault="001A0E0C" w:rsidP="0034690C">
      <w:pPr>
        <w:pStyle w:val="Titre1"/>
        <w:keepNext/>
        <w:keepLines/>
      </w:pPr>
      <w:r w:rsidRPr="001A0E0C">
        <w:t>L</w:t>
      </w:r>
      <w:r w:rsidR="003B62CD" w:rsidRPr="007625C0">
        <w:t>ES POINTS TEC</w:t>
      </w:r>
      <w:r w:rsidR="005C2784">
        <w:t>HNIQUES SUIVANTS SERONT ÉVALUÉS</w:t>
      </w:r>
    </w:p>
    <w:p w14:paraId="01AABE28" w14:textId="77777777" w:rsidR="00816396" w:rsidRPr="00C2418E" w:rsidRDefault="00816396" w:rsidP="00816396">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Authentification avec un nom d’utilisateur et mot de passe</w:t>
      </w:r>
    </w:p>
    <w:p w14:paraId="0E4DA6ED" w14:textId="77777777" w:rsidR="0014383C" w:rsidRDefault="00816396" w:rsidP="00816396">
      <w:pPr>
        <w:pStyle w:val="Default"/>
        <w:numPr>
          <w:ilvl w:val="0"/>
          <w:numId w:val="41"/>
        </w:numPr>
        <w:tabs>
          <w:tab w:val="clear" w:pos="1429"/>
          <w:tab w:val="num" w:pos="709"/>
        </w:tabs>
        <w:spacing w:line="360" w:lineRule="auto"/>
        <w:ind w:left="709" w:hanging="284"/>
        <w:rPr>
          <w:sz w:val="20"/>
          <w:szCs w:val="20"/>
        </w:rPr>
      </w:pPr>
      <w:r>
        <w:rPr>
          <w:sz w:val="20"/>
          <w:szCs w:val="20"/>
        </w:rPr>
        <w:t xml:space="preserve">Les opérations CRUD d’un membre (Ajout, modification, </w:t>
      </w:r>
      <w:r w:rsidRPr="00C2418E">
        <w:rPr>
          <w:color w:val="00B050"/>
          <w:sz w:val="20"/>
          <w:szCs w:val="20"/>
        </w:rPr>
        <w:t xml:space="preserve">suppression </w:t>
      </w:r>
      <w:r w:rsidRPr="000441FD">
        <w:rPr>
          <w:color w:val="00B050"/>
          <w:sz w:val="20"/>
          <w:szCs w:val="20"/>
        </w:rPr>
        <w:t>et afficher les détails d’un</w:t>
      </w:r>
      <w:r w:rsidR="0014383C" w:rsidRPr="000441FD">
        <w:rPr>
          <w:color w:val="00B050"/>
          <w:sz w:val="20"/>
          <w:szCs w:val="20"/>
        </w:rPr>
        <w:t xml:space="preserve"> membre</w:t>
      </w:r>
      <w:r w:rsidR="009479B5">
        <w:rPr>
          <w:sz w:val="20"/>
          <w:szCs w:val="20"/>
        </w:rPr>
        <w:t>)</w:t>
      </w:r>
      <w:r w:rsidR="0014383C">
        <w:rPr>
          <w:sz w:val="20"/>
          <w:szCs w:val="20"/>
        </w:rPr>
        <w:t>.</w:t>
      </w:r>
    </w:p>
    <w:p w14:paraId="540993E3" w14:textId="2FF168F4" w:rsidR="009479B5" w:rsidRDefault="009479B5" w:rsidP="009479B5">
      <w:pPr>
        <w:pStyle w:val="Default"/>
        <w:numPr>
          <w:ilvl w:val="0"/>
          <w:numId w:val="41"/>
        </w:numPr>
        <w:tabs>
          <w:tab w:val="clear" w:pos="1429"/>
          <w:tab w:val="num" w:pos="709"/>
        </w:tabs>
        <w:spacing w:line="360" w:lineRule="auto"/>
        <w:ind w:left="709" w:hanging="284"/>
        <w:rPr>
          <w:sz w:val="20"/>
          <w:szCs w:val="20"/>
        </w:rPr>
      </w:pPr>
      <w:r>
        <w:rPr>
          <w:sz w:val="20"/>
          <w:szCs w:val="20"/>
        </w:rPr>
        <w:t>Une recherche par multicritères doit être implémentée</w:t>
      </w:r>
      <w:r w:rsidR="00C72712">
        <w:rPr>
          <w:sz w:val="20"/>
          <w:szCs w:val="20"/>
        </w:rPr>
        <w:t xml:space="preserve"> (Un système de recherche « avancée »)</w:t>
      </w:r>
    </w:p>
    <w:p w14:paraId="0E7B4861" w14:textId="77777777" w:rsidR="009479B5" w:rsidRPr="00EB507F" w:rsidRDefault="006D5976" w:rsidP="009479B5">
      <w:pPr>
        <w:pStyle w:val="Default"/>
        <w:numPr>
          <w:ilvl w:val="0"/>
          <w:numId w:val="41"/>
        </w:numPr>
        <w:tabs>
          <w:tab w:val="clear" w:pos="1429"/>
          <w:tab w:val="num" w:pos="709"/>
        </w:tabs>
        <w:spacing w:line="360" w:lineRule="auto"/>
        <w:ind w:left="709" w:hanging="284"/>
        <w:rPr>
          <w:color w:val="00B050"/>
          <w:sz w:val="20"/>
          <w:szCs w:val="20"/>
        </w:rPr>
      </w:pPr>
      <w:r w:rsidRPr="00EB507F">
        <w:rPr>
          <w:color w:val="00B050"/>
          <w:sz w:val="20"/>
          <w:szCs w:val="20"/>
        </w:rPr>
        <w:t>Implémentation d</w:t>
      </w:r>
      <w:r w:rsidR="009479B5" w:rsidRPr="00EB507F">
        <w:rPr>
          <w:color w:val="00B050"/>
          <w:sz w:val="20"/>
          <w:szCs w:val="20"/>
        </w:rPr>
        <w:t xml:space="preserve">es filtres </w:t>
      </w:r>
      <w:r w:rsidRPr="00EB507F">
        <w:rPr>
          <w:color w:val="00B050"/>
          <w:sz w:val="20"/>
          <w:szCs w:val="20"/>
        </w:rPr>
        <w:t xml:space="preserve">permettant </w:t>
      </w:r>
      <w:r w:rsidR="007609B2" w:rsidRPr="00EB507F">
        <w:rPr>
          <w:color w:val="00B050"/>
          <w:sz w:val="20"/>
          <w:szCs w:val="20"/>
        </w:rPr>
        <w:t xml:space="preserve">d’ordonner </w:t>
      </w:r>
      <w:r w:rsidR="00A16B7D" w:rsidRPr="00EB507F">
        <w:rPr>
          <w:color w:val="00B050"/>
          <w:sz w:val="20"/>
          <w:szCs w:val="20"/>
        </w:rPr>
        <w:t xml:space="preserve">les membres </w:t>
      </w:r>
      <w:r w:rsidR="007609B2" w:rsidRPr="00EB507F">
        <w:rPr>
          <w:color w:val="00B050"/>
          <w:sz w:val="20"/>
          <w:szCs w:val="20"/>
        </w:rPr>
        <w:t xml:space="preserve">selon un critère (Le nom, le prénom, </w:t>
      </w:r>
      <w:proofErr w:type="spellStart"/>
      <w:r w:rsidR="007609B2" w:rsidRPr="00EB507F">
        <w:rPr>
          <w:color w:val="00B050"/>
          <w:sz w:val="20"/>
          <w:szCs w:val="20"/>
        </w:rPr>
        <w:t>etc</w:t>
      </w:r>
      <w:proofErr w:type="spellEnd"/>
      <w:r w:rsidR="007609B2" w:rsidRPr="00EB507F">
        <w:rPr>
          <w:color w:val="00B050"/>
          <w:sz w:val="20"/>
          <w:szCs w:val="20"/>
        </w:rPr>
        <w:t>)</w:t>
      </w:r>
    </w:p>
    <w:p w14:paraId="2A946DB5" w14:textId="77777777" w:rsidR="002F42D7" w:rsidRPr="00C2418E" w:rsidRDefault="009479B5"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La modélisation de la base de données respecte la nomenclature Merise et le MCD / MLD / MPD sont présents et corrects</w:t>
      </w:r>
    </w:p>
    <w:p w14:paraId="1B4182A3" w14:textId="77777777" w:rsidR="00816396" w:rsidRPr="00C2418E" w:rsidRDefault="002F42D7" w:rsidP="002F42D7">
      <w:pPr>
        <w:pStyle w:val="Default"/>
        <w:numPr>
          <w:ilvl w:val="0"/>
          <w:numId w:val="41"/>
        </w:numPr>
        <w:tabs>
          <w:tab w:val="clear" w:pos="1429"/>
          <w:tab w:val="num" w:pos="709"/>
        </w:tabs>
        <w:spacing w:line="360" w:lineRule="auto"/>
        <w:ind w:left="709" w:hanging="284"/>
        <w:rPr>
          <w:color w:val="00B050"/>
          <w:sz w:val="20"/>
          <w:szCs w:val="20"/>
        </w:rPr>
      </w:pPr>
      <w:r w:rsidRPr="00C2418E">
        <w:rPr>
          <w:color w:val="00B050"/>
          <w:sz w:val="20"/>
          <w:szCs w:val="20"/>
        </w:rPr>
        <w:t xml:space="preserve">Des maquettes des différents écrans doivent être réalisées dans le respect des critères UX (simplicité, cohérence, interaction, crédibilité, </w:t>
      </w:r>
      <w:proofErr w:type="spellStart"/>
      <w:r w:rsidRPr="00C2418E">
        <w:rPr>
          <w:color w:val="00B050"/>
          <w:sz w:val="20"/>
          <w:szCs w:val="20"/>
        </w:rPr>
        <w:t>etc</w:t>
      </w:r>
      <w:proofErr w:type="spellEnd"/>
      <w:r w:rsidRPr="00C2418E">
        <w:rPr>
          <w:color w:val="00B050"/>
          <w:sz w:val="20"/>
          <w:szCs w:val="20"/>
        </w:rPr>
        <w:t xml:space="preserve">) </w:t>
      </w:r>
    </w:p>
    <w:p w14:paraId="3B3D5E70" w14:textId="77777777" w:rsidR="00816396" w:rsidRDefault="002F42D7" w:rsidP="00816396">
      <w:pPr>
        <w:pStyle w:val="Default"/>
        <w:numPr>
          <w:ilvl w:val="0"/>
          <w:numId w:val="41"/>
        </w:numPr>
        <w:tabs>
          <w:tab w:val="clear" w:pos="1429"/>
          <w:tab w:val="num" w:pos="709"/>
        </w:tabs>
        <w:spacing w:line="360" w:lineRule="auto"/>
        <w:ind w:left="709" w:hanging="284"/>
        <w:rPr>
          <w:sz w:val="20"/>
          <w:szCs w:val="20"/>
        </w:rPr>
      </w:pPr>
      <w:r>
        <w:rPr>
          <w:sz w:val="20"/>
          <w:szCs w:val="20"/>
        </w:rPr>
        <w:t>Export PDF de la liste des membres</w:t>
      </w:r>
    </w:p>
    <w:p w14:paraId="3C5CC382" w14:textId="77777777" w:rsidR="00684164" w:rsidRPr="007625C0" w:rsidRDefault="00684164" w:rsidP="0034690C">
      <w:pPr>
        <w:pStyle w:val="Titre1"/>
        <w:keepNext/>
        <w:keepLines/>
      </w:pPr>
      <w:r w:rsidRPr="001A0E0C">
        <w:t>V</w:t>
      </w:r>
      <w:r w:rsidRPr="007625C0">
        <w:t>ALIDATION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028"/>
        <w:gridCol w:w="3300"/>
        <w:gridCol w:w="3300"/>
      </w:tblGrid>
      <w:tr w:rsidR="00684164" w:rsidRPr="00432F4F" w14:paraId="7D09F830" w14:textId="77777777" w:rsidTr="00AB4A9D">
        <w:trPr>
          <w:cantSplit/>
          <w:trHeight w:val="567"/>
          <w:jc w:val="center"/>
        </w:trPr>
        <w:tc>
          <w:tcPr>
            <w:tcW w:w="3066" w:type="dxa"/>
            <w:shd w:val="clear" w:color="auto" w:fill="D9D9D9"/>
            <w:vAlign w:val="center"/>
          </w:tcPr>
          <w:p w14:paraId="4DC51D61" w14:textId="77777777" w:rsidR="00684164" w:rsidRDefault="00684164" w:rsidP="000C4CDE">
            <w:pPr>
              <w:pStyle w:val="Corpsdetexte"/>
            </w:pPr>
          </w:p>
        </w:tc>
        <w:tc>
          <w:tcPr>
            <w:tcW w:w="3343" w:type="dxa"/>
            <w:shd w:val="clear" w:color="auto" w:fill="D9D9D9"/>
            <w:vAlign w:val="center"/>
          </w:tcPr>
          <w:p w14:paraId="1E04F333" w14:textId="77777777" w:rsidR="00684164" w:rsidRPr="00AF7342" w:rsidRDefault="00684164" w:rsidP="000C4CDE">
            <w:pPr>
              <w:pStyle w:val="Corpsdetexte"/>
            </w:pPr>
            <w:r w:rsidRPr="00AF7342">
              <w:t>Lu et approuvé le :</w:t>
            </w:r>
          </w:p>
        </w:tc>
        <w:tc>
          <w:tcPr>
            <w:tcW w:w="3343" w:type="dxa"/>
            <w:shd w:val="clear" w:color="auto" w:fill="D9D9D9"/>
            <w:vAlign w:val="center"/>
          </w:tcPr>
          <w:p w14:paraId="3EF2A0A7" w14:textId="77777777" w:rsidR="00684164" w:rsidRPr="00AF7342" w:rsidRDefault="00684164" w:rsidP="000C4CDE">
            <w:pPr>
              <w:pStyle w:val="Corpsdetexte"/>
            </w:pPr>
            <w:r w:rsidRPr="00AF7342">
              <w:t>Signature :</w:t>
            </w:r>
          </w:p>
        </w:tc>
      </w:tr>
      <w:tr w:rsidR="00684164" w:rsidRPr="00432F4F" w14:paraId="4B7C25D7" w14:textId="77777777" w:rsidTr="00AB4A9D">
        <w:trPr>
          <w:cantSplit/>
          <w:trHeight w:val="567"/>
          <w:jc w:val="center"/>
        </w:trPr>
        <w:tc>
          <w:tcPr>
            <w:tcW w:w="3066" w:type="dxa"/>
            <w:vAlign w:val="center"/>
          </w:tcPr>
          <w:p w14:paraId="02833B42" w14:textId="77777777" w:rsidR="00684164" w:rsidRPr="00AF7342" w:rsidRDefault="00684164" w:rsidP="000C4CDE">
            <w:pPr>
              <w:pStyle w:val="Corpsdetexte"/>
            </w:pPr>
            <w:r w:rsidRPr="00AF7342">
              <w:t>Candidat :</w:t>
            </w:r>
          </w:p>
        </w:tc>
        <w:tc>
          <w:tcPr>
            <w:tcW w:w="3343" w:type="dxa"/>
            <w:vAlign w:val="center"/>
          </w:tcPr>
          <w:p w14:paraId="7F850327" w14:textId="4689AD7B" w:rsidR="00684164" w:rsidRDefault="00C72712" w:rsidP="000C4CDE">
            <w:pPr>
              <w:pStyle w:val="Corpsdetexte"/>
            </w:pPr>
            <w:r>
              <w:t>27.01.2023</w:t>
            </w:r>
          </w:p>
        </w:tc>
        <w:tc>
          <w:tcPr>
            <w:tcW w:w="3343" w:type="dxa"/>
            <w:vAlign w:val="center"/>
          </w:tcPr>
          <w:p w14:paraId="2CD6E782" w14:textId="77777777" w:rsidR="00684164" w:rsidRDefault="00684164" w:rsidP="000C4CDE">
            <w:pPr>
              <w:pStyle w:val="Corpsdetexte"/>
            </w:pPr>
          </w:p>
        </w:tc>
      </w:tr>
      <w:tr w:rsidR="00684164" w:rsidRPr="00432F4F" w14:paraId="5147E04C" w14:textId="77777777" w:rsidTr="00AB4A9D">
        <w:trPr>
          <w:cantSplit/>
          <w:trHeight w:val="567"/>
          <w:jc w:val="center"/>
        </w:trPr>
        <w:tc>
          <w:tcPr>
            <w:tcW w:w="3066" w:type="dxa"/>
            <w:vAlign w:val="center"/>
          </w:tcPr>
          <w:p w14:paraId="74C48B1C" w14:textId="77777777" w:rsidR="00684164" w:rsidRPr="00AF7342" w:rsidRDefault="00684164" w:rsidP="000C4CDE">
            <w:pPr>
              <w:pStyle w:val="Corpsdetexte"/>
            </w:pPr>
            <w:r w:rsidRPr="00AF7342">
              <w:t>Chef de Projet :</w:t>
            </w:r>
          </w:p>
        </w:tc>
        <w:tc>
          <w:tcPr>
            <w:tcW w:w="3343" w:type="dxa"/>
            <w:vAlign w:val="center"/>
          </w:tcPr>
          <w:p w14:paraId="3319A17E" w14:textId="3A29E3D6" w:rsidR="00684164" w:rsidRDefault="00C72712" w:rsidP="000C4CDE">
            <w:pPr>
              <w:pStyle w:val="Corpsdetexte"/>
            </w:pPr>
            <w:r>
              <w:t>27.01.2023</w:t>
            </w:r>
          </w:p>
        </w:tc>
        <w:tc>
          <w:tcPr>
            <w:tcW w:w="3343" w:type="dxa"/>
            <w:vAlign w:val="center"/>
          </w:tcPr>
          <w:p w14:paraId="79551D09" w14:textId="77777777" w:rsidR="00684164" w:rsidRDefault="00684164" w:rsidP="000C4CDE">
            <w:pPr>
              <w:pStyle w:val="Corpsdetexte"/>
            </w:pPr>
          </w:p>
        </w:tc>
      </w:tr>
    </w:tbl>
    <w:p w14:paraId="4D74B187" w14:textId="77777777" w:rsidR="003B62CD" w:rsidRDefault="003B62CD" w:rsidP="00684164">
      <w:pPr>
        <w:autoSpaceDE w:val="0"/>
        <w:autoSpaceDN w:val="0"/>
        <w:adjustRightInd w:val="0"/>
      </w:pPr>
    </w:p>
    <w:sectPr w:rsidR="003B62CD" w:rsidSect="00CA2B1A">
      <w:headerReference w:type="default" r:id="rId9"/>
      <w:footerReference w:type="default" r:id="rId10"/>
      <w:headerReference w:type="first" r:id="rId11"/>
      <w:footerReference w:type="first" r:id="rId12"/>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0B4A5" w14:textId="77777777" w:rsidR="00847D0B" w:rsidRDefault="00847D0B">
      <w:r>
        <w:separator/>
      </w:r>
    </w:p>
  </w:endnote>
  <w:endnote w:type="continuationSeparator" w:id="0">
    <w:p w14:paraId="123D54B4" w14:textId="77777777" w:rsidR="00847D0B" w:rsidRDefault="0084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altName w:val="Calibri"/>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E477" w14:textId="77777777" w:rsidR="000C4CDE" w:rsidRDefault="000C4CDE" w:rsidP="00796A81">
    <w:pPr>
      <w:pStyle w:val="Pieddepage"/>
      <w:tabs>
        <w:tab w:val="right" w:pos="9923"/>
      </w:tabs>
      <w:rPr>
        <w:sz w:val="2"/>
      </w:rPr>
    </w:pPr>
    <w:r>
      <w:rPr>
        <w:sz w:val="12"/>
      </w:rPr>
      <w:tab/>
    </w:r>
  </w:p>
  <w:p w14:paraId="63EC87CA" w14:textId="77777777"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2200"/>
      <w:gridCol w:w="3582"/>
    </w:tblGrid>
    <w:tr w:rsidR="00B85085" w:rsidRPr="00E711C5" w14:paraId="3FCF97BA" w14:textId="77777777" w:rsidTr="00F23E6E">
      <w:trPr>
        <w:trHeight w:val="20"/>
        <w:jc w:val="center"/>
      </w:trPr>
      <w:tc>
        <w:tcPr>
          <w:tcW w:w="6199" w:type="dxa"/>
          <w:gridSpan w:val="2"/>
          <w:vAlign w:val="center"/>
        </w:tcPr>
        <w:p w14:paraId="04223311" w14:textId="417818DD" w:rsidR="00B85085" w:rsidRPr="00EB5347" w:rsidRDefault="00B85085" w:rsidP="00F23E6E">
          <w:pPr>
            <w:pStyle w:val="Pieddepage"/>
            <w:rPr>
              <w:lang w:val="fr-CH"/>
            </w:rPr>
          </w:pPr>
          <w:r>
            <w:t xml:space="preserve">Fichier : </w:t>
          </w:r>
          <w:r w:rsidR="008F6939">
            <w:fldChar w:fldCharType="begin"/>
          </w:r>
          <w:r w:rsidRPr="00EB5347">
            <w:rPr>
              <w:lang w:val="fr-CH"/>
            </w:rPr>
            <w:instrText xml:space="preserve"> FILENAME </w:instrText>
          </w:r>
          <w:r w:rsidR="008F6939">
            <w:fldChar w:fldCharType="separate"/>
          </w:r>
          <w:r w:rsidR="00C84332">
            <w:rPr>
              <w:noProof/>
              <w:lang w:val="fr-CH"/>
            </w:rPr>
            <w:t>Cahier-des-charges-pour-TPI.docx</w:t>
          </w:r>
          <w:r w:rsidR="008F6939">
            <w:fldChar w:fldCharType="end"/>
          </w:r>
          <w:r w:rsidRPr="00EB5347">
            <w:rPr>
              <w:lang w:val="fr-CH"/>
            </w:rPr>
            <w:t xml:space="preserve"> </w:t>
          </w:r>
        </w:p>
      </w:tc>
      <w:tc>
        <w:tcPr>
          <w:tcW w:w="3655" w:type="dxa"/>
          <w:vAlign w:val="center"/>
        </w:tcPr>
        <w:p w14:paraId="2F0DCF1F" w14:textId="599A7112" w:rsidR="00B85085" w:rsidRPr="00E711C5" w:rsidRDefault="00B85085" w:rsidP="00F23E6E">
          <w:pPr>
            <w:pStyle w:val="Pieddepage"/>
            <w:jc w:val="right"/>
          </w:pPr>
          <w:r w:rsidRPr="00E711C5">
            <w:t>Version</w:t>
          </w:r>
          <w:r>
            <w:t xml:space="preserve"> </w:t>
          </w:r>
          <w:fldSimple w:instr=" REVNUM   \* MERGEFORMAT ">
            <w:r w:rsidR="00C84332">
              <w:rPr>
                <w:noProof/>
              </w:rPr>
              <w:t>16</w:t>
            </w:r>
          </w:fldSimple>
          <w:r w:rsidRPr="00E711C5">
            <w:t xml:space="preserve"> du </w:t>
          </w:r>
          <w:fldSimple w:instr=" CREATEDATE   \* MERGEFORMAT ">
            <w:r w:rsidR="00C84332">
              <w:rPr>
                <w:noProof/>
              </w:rPr>
              <w:t>26/01/2023 14:56:00</w:t>
            </w:r>
          </w:fldSimple>
          <w:r w:rsidR="008F6939" w:rsidRPr="00E711C5">
            <w:fldChar w:fldCharType="begin"/>
          </w:r>
          <w:r w:rsidRPr="00E711C5">
            <w:instrText xml:space="preserve">  </w:instrText>
          </w:r>
          <w:r w:rsidR="008F6939" w:rsidRPr="00E711C5">
            <w:fldChar w:fldCharType="end"/>
          </w:r>
        </w:p>
      </w:tc>
    </w:tr>
    <w:tr w:rsidR="00B85085" w:rsidRPr="00E711C5" w14:paraId="6CA50A09" w14:textId="77777777" w:rsidTr="00F23E6E">
      <w:trPr>
        <w:trHeight w:val="20"/>
        <w:jc w:val="center"/>
      </w:trPr>
      <w:tc>
        <w:tcPr>
          <w:tcW w:w="3951" w:type="dxa"/>
          <w:vAlign w:val="center"/>
        </w:tcPr>
        <w:p w14:paraId="19FC8EA4" w14:textId="712422C6" w:rsidR="00B85085" w:rsidRPr="00E711C5" w:rsidRDefault="00B85085" w:rsidP="00F23E6E">
          <w:pPr>
            <w:pStyle w:val="Pieddepage"/>
          </w:pPr>
          <w:r w:rsidRPr="00E711C5">
            <w:t xml:space="preserve">Auteur : </w:t>
          </w:r>
          <w:r w:rsidR="00847D0B">
            <w:fldChar w:fldCharType="begin"/>
          </w:r>
          <w:r w:rsidR="00847D0B">
            <w:instrText xml:space="preserve"> LASTSAVEDBY   \* MERGEFORMAT </w:instrText>
          </w:r>
          <w:r w:rsidR="00847D0B">
            <w:fldChar w:fldCharType="separate"/>
          </w:r>
          <w:r w:rsidR="00C84332">
            <w:rPr>
              <w:noProof/>
            </w:rPr>
            <w:t>Dorian Capelli</w:t>
          </w:r>
          <w:r w:rsidR="00847D0B">
            <w:rPr>
              <w:noProof/>
            </w:rPr>
            <w:fldChar w:fldCharType="end"/>
          </w:r>
        </w:p>
      </w:tc>
      <w:tc>
        <w:tcPr>
          <w:tcW w:w="2248" w:type="dxa"/>
          <w:vAlign w:val="center"/>
        </w:tcPr>
        <w:p w14:paraId="08F8FBC7" w14:textId="77777777"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E6EA0">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7E6EA0">
            <w:rPr>
              <w:noProof/>
            </w:rPr>
            <w:t>3</w:t>
          </w:r>
          <w:r w:rsidR="008F6939">
            <w:fldChar w:fldCharType="end"/>
          </w:r>
        </w:p>
      </w:tc>
      <w:tc>
        <w:tcPr>
          <w:tcW w:w="3655" w:type="dxa"/>
          <w:vAlign w:val="center"/>
        </w:tcPr>
        <w:p w14:paraId="52DFBEBC" w14:textId="7686528C" w:rsidR="00B85085" w:rsidRPr="00E711C5" w:rsidRDefault="00B85085" w:rsidP="00F23E6E">
          <w:pPr>
            <w:pStyle w:val="Pieddepage"/>
            <w:jc w:val="right"/>
          </w:pPr>
          <w:r w:rsidRPr="00E711C5">
            <w:t xml:space="preserve">Dernière modification le </w:t>
          </w:r>
          <w:fldSimple w:instr=" SAVEDATE   \* MERGEFORMAT ">
            <w:r w:rsidR="000441FD">
              <w:rPr>
                <w:noProof/>
              </w:rPr>
              <w:t>06/02/2023 11:20:00</w:t>
            </w:r>
          </w:fldSimple>
        </w:p>
      </w:tc>
    </w:tr>
    <w:tr w:rsidR="00B85085" w:rsidRPr="00E711C5" w14:paraId="3BCA91B9" w14:textId="77777777" w:rsidTr="00F23E6E">
      <w:trPr>
        <w:trHeight w:val="20"/>
        <w:jc w:val="center"/>
      </w:trPr>
      <w:tc>
        <w:tcPr>
          <w:tcW w:w="3951" w:type="dxa"/>
          <w:vAlign w:val="center"/>
        </w:tcPr>
        <w:p w14:paraId="127EF003" w14:textId="77777777" w:rsidR="00B85085" w:rsidRPr="00E711C5" w:rsidRDefault="00B85085" w:rsidP="00F23E6E">
          <w:pPr>
            <w:pStyle w:val="Pieddepage"/>
          </w:pPr>
        </w:p>
      </w:tc>
      <w:tc>
        <w:tcPr>
          <w:tcW w:w="2248" w:type="dxa"/>
          <w:vAlign w:val="center"/>
        </w:tcPr>
        <w:p w14:paraId="2ACA5691" w14:textId="77777777" w:rsidR="00B85085" w:rsidRPr="00E711C5" w:rsidRDefault="00B85085" w:rsidP="00F23E6E">
          <w:pPr>
            <w:pStyle w:val="Pieddepage"/>
            <w:jc w:val="center"/>
          </w:pPr>
        </w:p>
      </w:tc>
      <w:tc>
        <w:tcPr>
          <w:tcW w:w="3655" w:type="dxa"/>
          <w:vAlign w:val="center"/>
        </w:tcPr>
        <w:p w14:paraId="2F67CA59" w14:textId="48DD42F4"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C84332">
            <w:rPr>
              <w:noProof/>
            </w:rPr>
            <w:t>03/02/2023 11:03:00</w:t>
          </w:r>
          <w:r w:rsidR="008F6939">
            <w:fldChar w:fldCharType="end"/>
          </w:r>
          <w:r w:rsidRPr="00E711C5">
            <w:t xml:space="preserve">à </w:t>
          </w:r>
          <w:r w:rsidR="008F6939">
            <w:fldChar w:fldCharType="begin"/>
          </w:r>
          <w:r>
            <w:instrText xml:space="preserve"> TIME \@ "HH:mm" </w:instrText>
          </w:r>
          <w:r w:rsidR="008F6939">
            <w:fldChar w:fldCharType="separate"/>
          </w:r>
          <w:r w:rsidR="000441FD">
            <w:rPr>
              <w:noProof/>
            </w:rPr>
            <w:t>14:31</w:t>
          </w:r>
          <w:r w:rsidR="008F6939">
            <w:fldChar w:fldCharType="end"/>
          </w:r>
        </w:p>
      </w:tc>
    </w:tr>
  </w:tbl>
  <w:p w14:paraId="6545346E" w14:textId="77777777" w:rsidR="000C4CDE" w:rsidRDefault="000C4CDE">
    <w:pPr>
      <w:pStyle w:val="Pieddepage"/>
      <w:rPr>
        <w:sz w:val="2"/>
      </w:rPr>
    </w:pPr>
  </w:p>
  <w:p w14:paraId="2AF95214" w14:textId="77777777"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E3D10" w14:textId="77777777" w:rsidR="000C4CDE" w:rsidRDefault="00AB4A9D"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A97E1F9" wp14:editId="5FC5063D">
              <wp:simplePos x="0" y="0"/>
              <wp:positionH relativeFrom="column">
                <wp:posOffset>-6350</wp:posOffset>
              </wp:positionH>
              <wp:positionV relativeFrom="paragraph">
                <wp:posOffset>-1270</wp:posOffset>
              </wp:positionV>
              <wp:extent cx="6309995" cy="0"/>
              <wp:effectExtent l="3175" t="8255" r="1905" b="12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B45B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14:paraId="08293F85" w14:textId="0ECACAC5"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C84332">
      <w:rPr>
        <w:rFonts w:cs="Arial"/>
        <w:noProof/>
        <w:snapToGrid w:val="0"/>
        <w:sz w:val="12"/>
      </w:rPr>
      <w:t>D:\Projet_Approfondissement\1-FichierSourceClient\Cahier-des-charges-pour-TPI.docx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14:paraId="317692D8" w14:textId="77777777"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14:paraId="2CEC292C" w14:textId="426A4D0C"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0441FD">
      <w:rPr>
        <w:rFonts w:cs="Arial"/>
        <w:noProof/>
        <w:snapToGrid w:val="0"/>
        <w:sz w:val="12"/>
      </w:rPr>
      <w:t>06/02/2023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0441FD">
      <w:rPr>
        <w:rFonts w:cs="Arial"/>
        <w:noProof/>
        <w:snapToGrid w:val="0"/>
        <w:sz w:val="12"/>
      </w:rPr>
      <w:t>14:31</w:t>
    </w:r>
    <w:r w:rsidR="008F6939">
      <w:rPr>
        <w:rFonts w:cs="Arial"/>
        <w:snapToGrid w:val="0"/>
        <w:sz w:val="12"/>
      </w:rPr>
      <w:fldChar w:fldCharType="end"/>
    </w:r>
  </w:p>
  <w:p w14:paraId="7AF43DC2" w14:textId="77777777" w:rsidR="000C4CDE" w:rsidRDefault="000C4CDE" w:rsidP="005D3884">
    <w:pPr>
      <w:pStyle w:val="Pieddepage"/>
      <w:tabs>
        <w:tab w:val="clear" w:pos="9072"/>
        <w:tab w:val="right" w:pos="9923"/>
      </w:tabs>
      <w:rPr>
        <w:rFonts w:cs="Arial"/>
        <w:snapToGrid w:val="0"/>
        <w:sz w:val="12"/>
      </w:rPr>
    </w:pPr>
  </w:p>
  <w:p w14:paraId="06F22996" w14:textId="77777777"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337C8" w14:textId="77777777" w:rsidR="00847D0B" w:rsidRDefault="00847D0B">
      <w:r>
        <w:separator/>
      </w:r>
    </w:p>
  </w:footnote>
  <w:footnote w:type="continuationSeparator" w:id="0">
    <w:p w14:paraId="34F8D45D" w14:textId="77777777" w:rsidR="00847D0B" w:rsidRDefault="00847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14:paraId="4891AAF3" w14:textId="77777777" w:rsidTr="00C41563">
      <w:trPr>
        <w:trHeight w:val="483"/>
        <w:jc w:val="center"/>
      </w:trPr>
      <w:tc>
        <w:tcPr>
          <w:tcW w:w="1488" w:type="dxa"/>
          <w:vAlign w:val="center"/>
        </w:tcPr>
        <w:p w14:paraId="0DF535A7" w14:textId="77777777"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14:paraId="13180F01" w14:textId="77777777"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14:paraId="1D0449D8" w14:textId="77777777" w:rsidR="000C4CDE" w:rsidRDefault="00AB4A9D" w:rsidP="00031C09">
          <w:pPr>
            <w:jc w:val="right"/>
          </w:pPr>
          <w:r>
            <w:t xml:space="preserve">Projet </w:t>
          </w:r>
          <w:proofErr w:type="spellStart"/>
          <w:r>
            <w:t>P_Appro</w:t>
          </w:r>
          <w:proofErr w:type="spellEnd"/>
        </w:p>
      </w:tc>
    </w:tr>
  </w:tbl>
  <w:p w14:paraId="1758110F" w14:textId="77777777"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14:paraId="048F0950" w14:textId="77777777">
      <w:trPr>
        <w:trHeight w:val="363"/>
      </w:trPr>
      <w:tc>
        <w:tcPr>
          <w:tcW w:w="1107" w:type="dxa"/>
        </w:tcPr>
        <w:p w14:paraId="45404C68" w14:textId="77777777" w:rsidR="000C4CDE" w:rsidRDefault="000C4CDE">
          <w:pPr>
            <w:pStyle w:val="En-tte"/>
            <w:rPr>
              <w:sz w:val="2"/>
            </w:rPr>
          </w:pPr>
        </w:p>
        <w:p w14:paraId="4EC0064D" w14:textId="77777777"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37BE8D9E" w14:textId="77777777" w:rsidR="000C4CDE" w:rsidRPr="005D3884" w:rsidRDefault="000C4CDE" w:rsidP="004E6239">
          <w:pPr>
            <w:pStyle w:val="En-tte"/>
            <w:rPr>
              <w:i/>
              <w:iCs/>
              <w:sz w:val="2"/>
            </w:rPr>
          </w:pPr>
        </w:p>
        <w:p w14:paraId="244BB17B" w14:textId="77777777"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14:paraId="06E46F50" w14:textId="77777777" w:rsidR="000C4CDE" w:rsidRPr="004E6239" w:rsidRDefault="000C4CDE" w:rsidP="004E6239">
          <w:pPr>
            <w:jc w:val="right"/>
          </w:pPr>
          <w:r>
            <w:t xml:space="preserve">Projet : </w:t>
          </w:r>
          <w:proofErr w:type="spellStart"/>
          <w:r>
            <w:t>xxxxxx</w:t>
          </w:r>
          <w:proofErr w:type="spellEnd"/>
        </w:p>
      </w:tc>
    </w:tr>
  </w:tbl>
  <w:p w14:paraId="7E64ECD8" w14:textId="77777777"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2pt;height:13.5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5"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35744EFB"/>
    <w:multiLevelType w:val="multilevel"/>
    <w:tmpl w:val="FC3C0FBA"/>
    <w:lvl w:ilvl="0">
      <w:start w:val="1"/>
      <w:numFmt w:val="decimal"/>
      <w:lvlText w:val="%1."/>
      <w:lvlJc w:val="left"/>
      <w:pPr>
        <w:ind w:left="530" w:hanging="360"/>
      </w:pPr>
      <w:rPr>
        <w:rFonts w:hint="default"/>
      </w:rPr>
    </w:lvl>
    <w:lvl w:ilvl="1">
      <w:start w:val="1"/>
      <w:numFmt w:val="bullet"/>
      <w:pStyle w:val="Paragraphe"/>
      <w:lvlText w:val=""/>
      <w:lvlJc w:val="left"/>
      <w:pPr>
        <w:ind w:left="890" w:hanging="360"/>
      </w:pPr>
      <w:rPr>
        <w:rFonts w:ascii="Wingdings" w:hAnsi="Wingdings" w:hint="default"/>
      </w:rPr>
    </w:lvl>
    <w:lvl w:ilvl="2">
      <w:start w:val="1"/>
      <w:numFmt w:val="bullet"/>
      <w:pStyle w:val="paragraphe1"/>
      <w:lvlText w:val=""/>
      <w:lvlJc w:val="left"/>
      <w:pPr>
        <w:ind w:left="1304" w:firstLine="284"/>
      </w:pPr>
      <w:rPr>
        <w:rFonts w:ascii="Wingdings" w:hAnsi="Wingdings" w:hint="default"/>
      </w:rPr>
    </w:lvl>
    <w:lvl w:ilvl="3">
      <w:start w:val="1"/>
      <w:numFmt w:val="bullet"/>
      <w:lvlText w:val=""/>
      <w:lvlJc w:val="left"/>
      <w:pPr>
        <w:ind w:left="1610" w:hanging="360"/>
      </w:pPr>
      <w:rPr>
        <w:rFonts w:ascii="Symbol" w:hAnsi="Symbol" w:hint="default"/>
      </w:rPr>
    </w:lvl>
    <w:lvl w:ilvl="4">
      <w:start w:val="1"/>
      <w:numFmt w:val="bullet"/>
      <w:lvlText w:val=""/>
      <w:lvlJc w:val="left"/>
      <w:pPr>
        <w:ind w:left="1970" w:hanging="360"/>
      </w:pPr>
      <w:rPr>
        <w:rFonts w:ascii="Symbol" w:hAnsi="Symbol" w:hint="default"/>
      </w:rPr>
    </w:lvl>
    <w:lvl w:ilvl="5">
      <w:start w:val="1"/>
      <w:numFmt w:val="bullet"/>
      <w:lvlText w:val=""/>
      <w:lvlJc w:val="left"/>
      <w:pPr>
        <w:ind w:left="2330" w:hanging="360"/>
      </w:pPr>
      <w:rPr>
        <w:rFonts w:ascii="Wingdings" w:hAnsi="Wingdings" w:hint="default"/>
      </w:rPr>
    </w:lvl>
    <w:lvl w:ilvl="6">
      <w:start w:val="1"/>
      <w:numFmt w:val="bullet"/>
      <w:lvlText w:val=""/>
      <w:lvlJc w:val="left"/>
      <w:pPr>
        <w:ind w:left="2690" w:hanging="360"/>
      </w:pPr>
      <w:rPr>
        <w:rFonts w:ascii="Wingdings" w:hAnsi="Wingdings" w:hint="default"/>
      </w:rPr>
    </w:lvl>
    <w:lvl w:ilvl="7">
      <w:start w:val="1"/>
      <w:numFmt w:val="bullet"/>
      <w:lvlText w:val=""/>
      <w:lvlJc w:val="left"/>
      <w:pPr>
        <w:ind w:left="3050" w:hanging="360"/>
      </w:pPr>
      <w:rPr>
        <w:rFonts w:ascii="Symbol" w:hAnsi="Symbol" w:hint="default"/>
      </w:rPr>
    </w:lvl>
    <w:lvl w:ilvl="8">
      <w:start w:val="1"/>
      <w:numFmt w:val="bullet"/>
      <w:lvlText w:val=""/>
      <w:lvlJc w:val="left"/>
      <w:pPr>
        <w:ind w:left="3410" w:hanging="360"/>
      </w:pPr>
      <w:rPr>
        <w:rFonts w:ascii="Symbol" w:hAnsi="Symbol" w:hint="default"/>
      </w:rPr>
    </w:lvl>
  </w:abstractNum>
  <w:abstractNum w:abstractNumId="18"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45C14B25"/>
    <w:multiLevelType w:val="hybridMultilevel"/>
    <w:tmpl w:val="378071E6"/>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4"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9" w15:restartNumberingAfterBreak="0">
    <w:nsid w:val="62A75950"/>
    <w:multiLevelType w:val="hybridMultilevel"/>
    <w:tmpl w:val="65B2C7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4"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E497C87"/>
    <w:multiLevelType w:val="hybridMultilevel"/>
    <w:tmpl w:val="4CA0EACE"/>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6"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1"/>
  </w:num>
  <w:num w:numId="14">
    <w:abstractNumId w:val="22"/>
  </w:num>
  <w:num w:numId="15">
    <w:abstractNumId w:val="16"/>
  </w:num>
  <w:num w:numId="16">
    <w:abstractNumId w:val="19"/>
  </w:num>
  <w:num w:numId="17">
    <w:abstractNumId w:val="20"/>
  </w:num>
  <w:num w:numId="18">
    <w:abstractNumId w:val="32"/>
  </w:num>
  <w:num w:numId="19">
    <w:abstractNumId w:val="24"/>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7"/>
  </w:num>
  <w:num w:numId="25">
    <w:abstractNumId w:val="31"/>
  </w:num>
  <w:num w:numId="26">
    <w:abstractNumId w:val="30"/>
  </w:num>
  <w:num w:numId="27">
    <w:abstractNumId w:val="13"/>
  </w:num>
  <w:num w:numId="28">
    <w:abstractNumId w:val="34"/>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18"/>
  </w:num>
  <w:num w:numId="31">
    <w:abstractNumId w:val="36"/>
  </w:num>
  <w:num w:numId="32">
    <w:abstractNumId w:val="25"/>
  </w:num>
  <w:num w:numId="33">
    <w:abstractNumId w:val="17"/>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28"/>
  </w:num>
  <w:num w:numId="39">
    <w:abstractNumId w:val="29"/>
  </w:num>
  <w:num w:numId="40">
    <w:abstractNumId w:val="35"/>
  </w:num>
  <w:num w:numId="41">
    <w:abstractNumId w:val="33"/>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059"/>
    <w:rsid w:val="00003059"/>
    <w:rsid w:val="000035E3"/>
    <w:rsid w:val="00013692"/>
    <w:rsid w:val="000155E1"/>
    <w:rsid w:val="00016BC1"/>
    <w:rsid w:val="0002239A"/>
    <w:rsid w:val="00022403"/>
    <w:rsid w:val="0002338E"/>
    <w:rsid w:val="0002717B"/>
    <w:rsid w:val="00031C09"/>
    <w:rsid w:val="00034C6C"/>
    <w:rsid w:val="00034D55"/>
    <w:rsid w:val="0003755F"/>
    <w:rsid w:val="000424E9"/>
    <w:rsid w:val="00042C31"/>
    <w:rsid w:val="000441FD"/>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B70CB"/>
    <w:rsid w:val="000C1494"/>
    <w:rsid w:val="000C24DD"/>
    <w:rsid w:val="000C29F2"/>
    <w:rsid w:val="000C48C0"/>
    <w:rsid w:val="000C4B1C"/>
    <w:rsid w:val="000C4CDE"/>
    <w:rsid w:val="000D06D5"/>
    <w:rsid w:val="000D1FB9"/>
    <w:rsid w:val="000D238B"/>
    <w:rsid w:val="000D2795"/>
    <w:rsid w:val="000D31A0"/>
    <w:rsid w:val="000D5881"/>
    <w:rsid w:val="000D678E"/>
    <w:rsid w:val="000E28A7"/>
    <w:rsid w:val="000E4799"/>
    <w:rsid w:val="000E6776"/>
    <w:rsid w:val="000E6CC2"/>
    <w:rsid w:val="000F1E8C"/>
    <w:rsid w:val="000F1F81"/>
    <w:rsid w:val="000F3FF0"/>
    <w:rsid w:val="000F4283"/>
    <w:rsid w:val="000F4344"/>
    <w:rsid w:val="000F6757"/>
    <w:rsid w:val="00102A14"/>
    <w:rsid w:val="00105905"/>
    <w:rsid w:val="0011137F"/>
    <w:rsid w:val="00111CB8"/>
    <w:rsid w:val="00114E0A"/>
    <w:rsid w:val="00116C76"/>
    <w:rsid w:val="00123399"/>
    <w:rsid w:val="00126A3B"/>
    <w:rsid w:val="00131B45"/>
    <w:rsid w:val="00135008"/>
    <w:rsid w:val="00141AA2"/>
    <w:rsid w:val="0014383C"/>
    <w:rsid w:val="00144A35"/>
    <w:rsid w:val="00150EA2"/>
    <w:rsid w:val="001568C8"/>
    <w:rsid w:val="00166B8F"/>
    <w:rsid w:val="001707E7"/>
    <w:rsid w:val="001709C2"/>
    <w:rsid w:val="001730F8"/>
    <w:rsid w:val="001736D8"/>
    <w:rsid w:val="00174D0E"/>
    <w:rsid w:val="00176438"/>
    <w:rsid w:val="001841AD"/>
    <w:rsid w:val="001854FF"/>
    <w:rsid w:val="00186359"/>
    <w:rsid w:val="00190DFE"/>
    <w:rsid w:val="00194BD3"/>
    <w:rsid w:val="001965CA"/>
    <w:rsid w:val="00196B0A"/>
    <w:rsid w:val="001A0E0C"/>
    <w:rsid w:val="001A7EEC"/>
    <w:rsid w:val="001C4861"/>
    <w:rsid w:val="001C5C0C"/>
    <w:rsid w:val="001C6AFD"/>
    <w:rsid w:val="001D001B"/>
    <w:rsid w:val="001D21D4"/>
    <w:rsid w:val="001D447B"/>
    <w:rsid w:val="001D7338"/>
    <w:rsid w:val="001E24BB"/>
    <w:rsid w:val="001E3143"/>
    <w:rsid w:val="001E435B"/>
    <w:rsid w:val="001F0459"/>
    <w:rsid w:val="001F16C6"/>
    <w:rsid w:val="00202E3E"/>
    <w:rsid w:val="002051DB"/>
    <w:rsid w:val="002157FF"/>
    <w:rsid w:val="00215DBB"/>
    <w:rsid w:val="002163FF"/>
    <w:rsid w:val="0022575F"/>
    <w:rsid w:val="00233E24"/>
    <w:rsid w:val="00235E51"/>
    <w:rsid w:val="00243FCF"/>
    <w:rsid w:val="002510D8"/>
    <w:rsid w:val="00255D03"/>
    <w:rsid w:val="002634BE"/>
    <w:rsid w:val="00276DA7"/>
    <w:rsid w:val="00277744"/>
    <w:rsid w:val="00280917"/>
    <w:rsid w:val="00280CE1"/>
    <w:rsid w:val="00293FD2"/>
    <w:rsid w:val="002A4419"/>
    <w:rsid w:val="002A742C"/>
    <w:rsid w:val="002B5093"/>
    <w:rsid w:val="002C0E36"/>
    <w:rsid w:val="002C11EA"/>
    <w:rsid w:val="002C3C2F"/>
    <w:rsid w:val="002D085D"/>
    <w:rsid w:val="002D0B60"/>
    <w:rsid w:val="002D356F"/>
    <w:rsid w:val="002D7D0B"/>
    <w:rsid w:val="002E1B4F"/>
    <w:rsid w:val="002E28C2"/>
    <w:rsid w:val="002F028C"/>
    <w:rsid w:val="002F38C2"/>
    <w:rsid w:val="002F42D7"/>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03B4"/>
    <w:rsid w:val="003B2CD8"/>
    <w:rsid w:val="003B3C18"/>
    <w:rsid w:val="003B62CD"/>
    <w:rsid w:val="003B7A64"/>
    <w:rsid w:val="003C7DD3"/>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18E1"/>
    <w:rsid w:val="004940A6"/>
    <w:rsid w:val="00494A37"/>
    <w:rsid w:val="0049563B"/>
    <w:rsid w:val="004A246A"/>
    <w:rsid w:val="004A571A"/>
    <w:rsid w:val="004A5E91"/>
    <w:rsid w:val="004A6E1B"/>
    <w:rsid w:val="004B2A2F"/>
    <w:rsid w:val="004B2AC6"/>
    <w:rsid w:val="004C02CA"/>
    <w:rsid w:val="004D0854"/>
    <w:rsid w:val="004D224E"/>
    <w:rsid w:val="004D32CB"/>
    <w:rsid w:val="004D652B"/>
    <w:rsid w:val="004D7378"/>
    <w:rsid w:val="004E1A4A"/>
    <w:rsid w:val="004E322E"/>
    <w:rsid w:val="004E6239"/>
    <w:rsid w:val="004F0DEE"/>
    <w:rsid w:val="004F19EB"/>
    <w:rsid w:val="004F2867"/>
    <w:rsid w:val="004F31B7"/>
    <w:rsid w:val="004F3475"/>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92FD6"/>
    <w:rsid w:val="005A23D5"/>
    <w:rsid w:val="005B0088"/>
    <w:rsid w:val="005B031D"/>
    <w:rsid w:val="005B1042"/>
    <w:rsid w:val="005B1FAE"/>
    <w:rsid w:val="005B3BE6"/>
    <w:rsid w:val="005B739C"/>
    <w:rsid w:val="005C0C66"/>
    <w:rsid w:val="005C2784"/>
    <w:rsid w:val="005C4893"/>
    <w:rsid w:val="005C4FA6"/>
    <w:rsid w:val="005D1DA5"/>
    <w:rsid w:val="005D3156"/>
    <w:rsid w:val="005D3884"/>
    <w:rsid w:val="005E4787"/>
    <w:rsid w:val="005E5AE9"/>
    <w:rsid w:val="005E6345"/>
    <w:rsid w:val="005F29BD"/>
    <w:rsid w:val="005F61FE"/>
    <w:rsid w:val="006050DC"/>
    <w:rsid w:val="00605237"/>
    <w:rsid w:val="00611EF0"/>
    <w:rsid w:val="00620C30"/>
    <w:rsid w:val="00620DC5"/>
    <w:rsid w:val="00625535"/>
    <w:rsid w:val="00625C54"/>
    <w:rsid w:val="006309B6"/>
    <w:rsid w:val="00637C5B"/>
    <w:rsid w:val="0064018E"/>
    <w:rsid w:val="0064053C"/>
    <w:rsid w:val="00646548"/>
    <w:rsid w:val="00647BC2"/>
    <w:rsid w:val="006503D7"/>
    <w:rsid w:val="00650B44"/>
    <w:rsid w:val="0065262F"/>
    <w:rsid w:val="00654BCA"/>
    <w:rsid w:val="006601B3"/>
    <w:rsid w:val="0066132F"/>
    <w:rsid w:val="00663A9B"/>
    <w:rsid w:val="00667A58"/>
    <w:rsid w:val="006718F6"/>
    <w:rsid w:val="00677237"/>
    <w:rsid w:val="00684164"/>
    <w:rsid w:val="00691302"/>
    <w:rsid w:val="006936A9"/>
    <w:rsid w:val="006A189D"/>
    <w:rsid w:val="006A1CD3"/>
    <w:rsid w:val="006A55F4"/>
    <w:rsid w:val="006A5737"/>
    <w:rsid w:val="006B1E6F"/>
    <w:rsid w:val="006B21EA"/>
    <w:rsid w:val="006B27E0"/>
    <w:rsid w:val="006B2D7C"/>
    <w:rsid w:val="006B63EC"/>
    <w:rsid w:val="006B7749"/>
    <w:rsid w:val="006C394C"/>
    <w:rsid w:val="006C7F26"/>
    <w:rsid w:val="006D397E"/>
    <w:rsid w:val="006D5976"/>
    <w:rsid w:val="006D625A"/>
    <w:rsid w:val="006E27C2"/>
    <w:rsid w:val="006F48AC"/>
    <w:rsid w:val="006F6D29"/>
    <w:rsid w:val="007003CF"/>
    <w:rsid w:val="00705E63"/>
    <w:rsid w:val="00713726"/>
    <w:rsid w:val="00722AFA"/>
    <w:rsid w:val="00725319"/>
    <w:rsid w:val="00726D4F"/>
    <w:rsid w:val="0073088B"/>
    <w:rsid w:val="00732930"/>
    <w:rsid w:val="0073578A"/>
    <w:rsid w:val="00735B15"/>
    <w:rsid w:val="0073662A"/>
    <w:rsid w:val="007441CF"/>
    <w:rsid w:val="00746E3D"/>
    <w:rsid w:val="00750105"/>
    <w:rsid w:val="007575D2"/>
    <w:rsid w:val="0076022D"/>
    <w:rsid w:val="007609B2"/>
    <w:rsid w:val="0076112E"/>
    <w:rsid w:val="007625C0"/>
    <w:rsid w:val="007625D7"/>
    <w:rsid w:val="007673AC"/>
    <w:rsid w:val="00774D05"/>
    <w:rsid w:val="00785E2A"/>
    <w:rsid w:val="00786501"/>
    <w:rsid w:val="00786C00"/>
    <w:rsid w:val="00790386"/>
    <w:rsid w:val="0079128D"/>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4179"/>
    <w:rsid w:val="007E6125"/>
    <w:rsid w:val="007E6EA0"/>
    <w:rsid w:val="007F0404"/>
    <w:rsid w:val="007F18E2"/>
    <w:rsid w:val="00801925"/>
    <w:rsid w:val="008057D9"/>
    <w:rsid w:val="00806158"/>
    <w:rsid w:val="00813BB7"/>
    <w:rsid w:val="008160B5"/>
    <w:rsid w:val="00816396"/>
    <w:rsid w:val="00816CF4"/>
    <w:rsid w:val="00817941"/>
    <w:rsid w:val="00822D08"/>
    <w:rsid w:val="00827F17"/>
    <w:rsid w:val="0083424F"/>
    <w:rsid w:val="0084257F"/>
    <w:rsid w:val="00842A6C"/>
    <w:rsid w:val="0084541B"/>
    <w:rsid w:val="00846513"/>
    <w:rsid w:val="00847D0B"/>
    <w:rsid w:val="00855714"/>
    <w:rsid w:val="00855F2B"/>
    <w:rsid w:val="00860B6D"/>
    <w:rsid w:val="00860E0E"/>
    <w:rsid w:val="00862BED"/>
    <w:rsid w:val="00865859"/>
    <w:rsid w:val="00870874"/>
    <w:rsid w:val="00872903"/>
    <w:rsid w:val="00875B8B"/>
    <w:rsid w:val="0087771C"/>
    <w:rsid w:val="008817AA"/>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C26"/>
    <w:rsid w:val="008E643A"/>
    <w:rsid w:val="008E73FF"/>
    <w:rsid w:val="008F03FA"/>
    <w:rsid w:val="008F0D46"/>
    <w:rsid w:val="008F2E93"/>
    <w:rsid w:val="008F433C"/>
    <w:rsid w:val="008F4AFD"/>
    <w:rsid w:val="008F6646"/>
    <w:rsid w:val="008F6939"/>
    <w:rsid w:val="0090017C"/>
    <w:rsid w:val="00910B12"/>
    <w:rsid w:val="009112ED"/>
    <w:rsid w:val="00920274"/>
    <w:rsid w:val="00922E6F"/>
    <w:rsid w:val="00923C33"/>
    <w:rsid w:val="00924BF1"/>
    <w:rsid w:val="00925B4A"/>
    <w:rsid w:val="00926BF4"/>
    <w:rsid w:val="00932F39"/>
    <w:rsid w:val="00934384"/>
    <w:rsid w:val="00934511"/>
    <w:rsid w:val="0093559E"/>
    <w:rsid w:val="009479B5"/>
    <w:rsid w:val="00961FBF"/>
    <w:rsid w:val="00964466"/>
    <w:rsid w:val="0096784C"/>
    <w:rsid w:val="00973B94"/>
    <w:rsid w:val="00980216"/>
    <w:rsid w:val="009943F3"/>
    <w:rsid w:val="009A0163"/>
    <w:rsid w:val="009A107C"/>
    <w:rsid w:val="009A5D9F"/>
    <w:rsid w:val="009A7151"/>
    <w:rsid w:val="009B5187"/>
    <w:rsid w:val="009D11B6"/>
    <w:rsid w:val="009D490D"/>
    <w:rsid w:val="009E1A7D"/>
    <w:rsid w:val="009F209D"/>
    <w:rsid w:val="00A040F1"/>
    <w:rsid w:val="00A04E05"/>
    <w:rsid w:val="00A057E6"/>
    <w:rsid w:val="00A06213"/>
    <w:rsid w:val="00A130E6"/>
    <w:rsid w:val="00A16B7D"/>
    <w:rsid w:val="00A269CC"/>
    <w:rsid w:val="00A3568D"/>
    <w:rsid w:val="00A36BE4"/>
    <w:rsid w:val="00A436B6"/>
    <w:rsid w:val="00A474DA"/>
    <w:rsid w:val="00A50BA1"/>
    <w:rsid w:val="00A51124"/>
    <w:rsid w:val="00A52BDE"/>
    <w:rsid w:val="00A53829"/>
    <w:rsid w:val="00A56FC1"/>
    <w:rsid w:val="00A57AB3"/>
    <w:rsid w:val="00A63154"/>
    <w:rsid w:val="00A6338B"/>
    <w:rsid w:val="00A64031"/>
    <w:rsid w:val="00A65378"/>
    <w:rsid w:val="00A90A36"/>
    <w:rsid w:val="00A966E7"/>
    <w:rsid w:val="00A96811"/>
    <w:rsid w:val="00AA0DBE"/>
    <w:rsid w:val="00AA2693"/>
    <w:rsid w:val="00AB0D03"/>
    <w:rsid w:val="00AB4A9D"/>
    <w:rsid w:val="00AC066C"/>
    <w:rsid w:val="00AC35AC"/>
    <w:rsid w:val="00AC365D"/>
    <w:rsid w:val="00AD00A7"/>
    <w:rsid w:val="00AE2080"/>
    <w:rsid w:val="00AE35DA"/>
    <w:rsid w:val="00AE69C4"/>
    <w:rsid w:val="00AE7C8A"/>
    <w:rsid w:val="00AF2B14"/>
    <w:rsid w:val="00AF4835"/>
    <w:rsid w:val="00AF492C"/>
    <w:rsid w:val="00AF7342"/>
    <w:rsid w:val="00B0003B"/>
    <w:rsid w:val="00B02CB6"/>
    <w:rsid w:val="00B05FC9"/>
    <w:rsid w:val="00B103CF"/>
    <w:rsid w:val="00B11828"/>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7037"/>
    <w:rsid w:val="00B975FF"/>
    <w:rsid w:val="00BA1055"/>
    <w:rsid w:val="00BA1B2E"/>
    <w:rsid w:val="00BA2E77"/>
    <w:rsid w:val="00BA59CE"/>
    <w:rsid w:val="00BA5B06"/>
    <w:rsid w:val="00BA65B1"/>
    <w:rsid w:val="00BA76B5"/>
    <w:rsid w:val="00BB346A"/>
    <w:rsid w:val="00BB54CF"/>
    <w:rsid w:val="00BC58B8"/>
    <w:rsid w:val="00BC5BFC"/>
    <w:rsid w:val="00BD6B11"/>
    <w:rsid w:val="00BE04FA"/>
    <w:rsid w:val="00BE4F61"/>
    <w:rsid w:val="00BE4FB9"/>
    <w:rsid w:val="00BF0C58"/>
    <w:rsid w:val="00BF3AA7"/>
    <w:rsid w:val="00BF67FD"/>
    <w:rsid w:val="00BF7C71"/>
    <w:rsid w:val="00C00BB7"/>
    <w:rsid w:val="00C0157C"/>
    <w:rsid w:val="00C02512"/>
    <w:rsid w:val="00C03307"/>
    <w:rsid w:val="00C03BBE"/>
    <w:rsid w:val="00C04CE5"/>
    <w:rsid w:val="00C123F2"/>
    <w:rsid w:val="00C14EDF"/>
    <w:rsid w:val="00C15AE2"/>
    <w:rsid w:val="00C22709"/>
    <w:rsid w:val="00C2418E"/>
    <w:rsid w:val="00C25035"/>
    <w:rsid w:val="00C33E03"/>
    <w:rsid w:val="00C41563"/>
    <w:rsid w:val="00C45DAE"/>
    <w:rsid w:val="00C4658F"/>
    <w:rsid w:val="00C47D7E"/>
    <w:rsid w:val="00C635C1"/>
    <w:rsid w:val="00C72712"/>
    <w:rsid w:val="00C74D82"/>
    <w:rsid w:val="00C80F1C"/>
    <w:rsid w:val="00C84332"/>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CF43DA"/>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5C10"/>
    <w:rsid w:val="00DB0852"/>
    <w:rsid w:val="00DB60C0"/>
    <w:rsid w:val="00DC0B99"/>
    <w:rsid w:val="00DC3949"/>
    <w:rsid w:val="00DC3E3C"/>
    <w:rsid w:val="00DC4D97"/>
    <w:rsid w:val="00DC65D6"/>
    <w:rsid w:val="00DC789C"/>
    <w:rsid w:val="00DD0E0D"/>
    <w:rsid w:val="00DD2469"/>
    <w:rsid w:val="00DD7D9E"/>
    <w:rsid w:val="00DE4516"/>
    <w:rsid w:val="00DE7931"/>
    <w:rsid w:val="00DF1411"/>
    <w:rsid w:val="00DF2956"/>
    <w:rsid w:val="00E05A0E"/>
    <w:rsid w:val="00E10287"/>
    <w:rsid w:val="00E11F3B"/>
    <w:rsid w:val="00E1202C"/>
    <w:rsid w:val="00E128CD"/>
    <w:rsid w:val="00E12A45"/>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66AA"/>
    <w:rsid w:val="00E8162E"/>
    <w:rsid w:val="00E82ECB"/>
    <w:rsid w:val="00E834BD"/>
    <w:rsid w:val="00E84BED"/>
    <w:rsid w:val="00E874E0"/>
    <w:rsid w:val="00E93D8D"/>
    <w:rsid w:val="00E94964"/>
    <w:rsid w:val="00EA0BED"/>
    <w:rsid w:val="00EA3C4F"/>
    <w:rsid w:val="00EA7D49"/>
    <w:rsid w:val="00EB1BF3"/>
    <w:rsid w:val="00EB446B"/>
    <w:rsid w:val="00EB44DE"/>
    <w:rsid w:val="00EB507F"/>
    <w:rsid w:val="00EB5347"/>
    <w:rsid w:val="00EC297B"/>
    <w:rsid w:val="00EC49A1"/>
    <w:rsid w:val="00EC560B"/>
    <w:rsid w:val="00ED5E11"/>
    <w:rsid w:val="00EF1C7A"/>
    <w:rsid w:val="00EF3BBD"/>
    <w:rsid w:val="00F041A3"/>
    <w:rsid w:val="00F067B4"/>
    <w:rsid w:val="00F06D85"/>
    <w:rsid w:val="00F108E1"/>
    <w:rsid w:val="00F120F3"/>
    <w:rsid w:val="00F15480"/>
    <w:rsid w:val="00F16ADB"/>
    <w:rsid w:val="00F202A0"/>
    <w:rsid w:val="00F20DCB"/>
    <w:rsid w:val="00F22FB7"/>
    <w:rsid w:val="00F30402"/>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6AB9"/>
    <w:rsid w:val="00F76CE3"/>
    <w:rsid w:val="00F80CD6"/>
    <w:rsid w:val="00F81724"/>
    <w:rsid w:val="00F97096"/>
    <w:rsid w:val="00FA2285"/>
    <w:rsid w:val="00FB0D07"/>
    <w:rsid w:val="00FB2121"/>
    <w:rsid w:val="00FB3636"/>
    <w:rsid w:val="00FB6749"/>
    <w:rsid w:val="00FC6693"/>
    <w:rsid w:val="00FC7E96"/>
    <w:rsid w:val="00FE0160"/>
    <w:rsid w:val="00FE6A20"/>
    <w:rsid w:val="00FF0793"/>
    <w:rsid w:val="00FF1C51"/>
    <w:rsid w:val="00FF2C8A"/>
    <w:rsid w:val="00FF2FF5"/>
    <w:rsid w:val="00FF31DE"/>
    <w:rsid w:val="00FF4656"/>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7E1863"/>
  <w15:docId w15:val="{8E8BCA59-E2DA-4E5D-A7E4-19179ED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085"/>
    <w:rPr>
      <w:rFonts w:ascii="Century Gothic" w:hAnsi="Century Gothic"/>
      <w:sz w:val="22"/>
      <w:szCs w:val="22"/>
      <w:lang w:val="fr-FR" w:eastAsia="fr-FR"/>
    </w:rPr>
  </w:style>
  <w:style w:type="paragraph" w:styleId="Titre1">
    <w:name w:val="heading 1"/>
    <w:basedOn w:val="Normal"/>
    <w:next w:val="paragraphe1"/>
    <w:link w:val="Titre1Car"/>
    <w:qFormat/>
    <w:rsid w:val="000C1494"/>
    <w:pPr>
      <w:numPr>
        <w:numId w:val="1"/>
      </w:numPr>
      <w:shd w:val="pct20" w:color="auto" w:fill="auto"/>
      <w:spacing w:before="240" w:after="120"/>
      <w:outlineLvl w:val="0"/>
    </w:pPr>
    <w:rPr>
      <w:b/>
      <w:bCs/>
      <w:sz w:val="28"/>
      <w:szCs w:val="24"/>
    </w:rPr>
  </w:style>
  <w:style w:type="paragraph" w:styleId="Titre2">
    <w:name w:val="heading 2"/>
    <w:basedOn w:val="Normal"/>
    <w:next w:val="Corpsdetexte"/>
    <w:link w:val="Titre2Car"/>
    <w:qFormat/>
    <w:rsid w:val="000C4CDE"/>
    <w:pPr>
      <w:keepNext/>
      <w:numPr>
        <w:ilvl w:val="1"/>
        <w:numId w:val="1"/>
      </w:numPr>
      <w:spacing w:before="240" w:after="60"/>
      <w:ind w:left="851" w:hanging="567"/>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C1494"/>
    <w:rPr>
      <w:rFonts w:ascii="Arial" w:hAnsi="Arial"/>
      <w:b/>
      <w:bCs/>
      <w:sz w:val="28"/>
      <w:szCs w:val="24"/>
      <w:shd w:val="pct20" w:color="auto" w:fill="auto"/>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C4CDE"/>
    <w:rPr>
      <w:rFonts w:ascii="Century Gothic" w:hAnsi="Century Gothic" w:cs="Arial"/>
      <w:b/>
      <w:sz w:val="24"/>
      <w:szCs w:val="22"/>
      <w:lang w:val="fr-FR" w:eastAsia="fr-FR"/>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ind w:left="1418" w:hanging="567"/>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Default">
    <w:name w:val="Default"/>
    <w:rsid w:val="00F30402"/>
    <w:pPr>
      <w:autoSpaceDE w:val="0"/>
      <w:autoSpaceDN w:val="0"/>
      <w:adjustRightInd w:val="0"/>
    </w:pPr>
    <w:rPr>
      <w:rFonts w:ascii="Century Gothic" w:hAnsi="Century Gothic" w:cs="Century Gothic"/>
      <w:color w:val="000000"/>
      <w:sz w:val="24"/>
      <w:szCs w:val="24"/>
    </w:rPr>
  </w:style>
  <w:style w:type="paragraph" w:customStyle="1" w:styleId="western">
    <w:name w:val="western"/>
    <w:basedOn w:val="Normal"/>
    <w:rsid w:val="00BA65B1"/>
    <w:pPr>
      <w:spacing w:before="100" w:beforeAutospacing="1" w:after="119"/>
    </w:pPr>
    <w:rPr>
      <w:rFonts w:ascii="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Downloads\M-TPI-CdC_P_Appro.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B4223-E2BD-4178-9996-49553D9C6F4A}">
  <ds:schemaRefs>
    <ds:schemaRef ds:uri="http://schemas.microsoft.com/sharepoint/v3/contenttype/forms"/>
  </ds:schemaRefs>
</ds:datastoreItem>
</file>

<file path=customXml/itemProps2.xml><?xml version="1.0" encoding="utf-8"?>
<ds:datastoreItem xmlns:ds="http://schemas.openxmlformats.org/officeDocument/2006/customXml" ds:itemID="{E9AEA90E-BC0D-4E5A-8A9F-E706A363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M-TPI-CdC_P_Appro.dotm</Template>
  <TotalTime>419</TotalTime>
  <Pages>3</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5461</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Greg</dc:creator>
  <cp:lastModifiedBy>Dorian Capelli</cp:lastModifiedBy>
  <cp:revision>19</cp:revision>
  <cp:lastPrinted>2023-02-03T10:03:00Z</cp:lastPrinted>
  <dcterms:created xsi:type="dcterms:W3CDTF">2023-01-26T13:56:00Z</dcterms:created>
  <dcterms:modified xsi:type="dcterms:W3CDTF">2023-02-06T13:31:00Z</dcterms:modified>
</cp:coreProperties>
</file>